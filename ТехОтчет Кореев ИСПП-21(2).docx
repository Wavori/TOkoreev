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6DD6D98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77C21AB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6C88992D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4F694F5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1616213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A04F59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5B4DE3E3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562C7359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02520F2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11BFB46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4983776F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389C75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7B17BFE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EEEB73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6F84B38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3E6A75B1" w14:textId="0E90F9BC" w:rsidR="00CA55AD" w:rsidRPr="0046462E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46462E" w:rsidRPr="0046462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.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Р</w:t>
          </w:r>
          <w:r w:rsidR="0046462E" w:rsidRPr="0046462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.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Оганян</w:t>
          </w:r>
        </w:p>
        <w:p w14:paraId="1531D2A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336C2CB6" w14:textId="4C2CFA6A" w:rsidR="00CA55AD" w:rsidRPr="002E1075" w:rsidRDefault="00BA6BBE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3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» 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="00CA55AD"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57FC113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C2E4A2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6E03AE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33F628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21B426B2" w14:textId="31E4010D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9067D6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9067D6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22731D7E" w14:textId="77777777" w:rsidTr="00BA135D">
            <w:trPr>
              <w:trHeight w:val="680"/>
            </w:trPr>
            <w:tc>
              <w:tcPr>
                <w:tcW w:w="9354" w:type="dxa"/>
                <w:vAlign w:val="bottom"/>
              </w:tcPr>
              <w:p w14:paraId="173D36FC" w14:textId="1C394818" w:rsidR="00CA55AD" w:rsidRPr="00084431" w:rsidRDefault="009067D6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</w:t>
                </w:r>
                <w:r w:rsidR="0046462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 «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СЕВДОРСТРОЙСЕРВИС</w:t>
                </w:r>
                <w:r w:rsidR="0046462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»</w:t>
                </w:r>
              </w:p>
            </w:tc>
          </w:tr>
          <w:tr w:rsidR="00084431" w:rsidRPr="002E1075" w14:paraId="53443A3B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353F2A3D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2E7CF34B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B7ABBA0" w14:textId="15822C28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BA6BB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9067D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13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6BC74A" w14:textId="77777777" w:rsidTr="00BA135D">
            <w:trPr>
              <w:trHeight w:val="227"/>
            </w:trPr>
            <w:tc>
              <w:tcPr>
                <w:tcW w:w="9354" w:type="dxa"/>
              </w:tcPr>
              <w:p w14:paraId="0A8E5BFE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4BC9153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C3F7C5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926A5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05E611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357F3F0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0362F40" w14:textId="77777777" w:rsidR="00670A29" w:rsidRPr="00BA6BBE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9BFAE1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987CF7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6584BCE4" w14:textId="77777777" w:rsidTr="00BA135D">
            <w:tc>
              <w:tcPr>
                <w:tcW w:w="1384" w:type="dxa"/>
              </w:tcPr>
              <w:p w14:paraId="6A2F4A98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34D89F4" w14:textId="77777777" w:rsidR="00CA55AD" w:rsidRPr="00E93448" w:rsidRDefault="0046462E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40B21C3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BF19498" w14:textId="77777777" w:rsidR="00CA55AD" w:rsidRPr="00E93448" w:rsidRDefault="00BA6BBE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DDE558C" w14:textId="48588C64" w:rsidR="00CA55AD" w:rsidRPr="00E93448" w:rsidRDefault="009067D6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М</w:t>
                </w:r>
                <w:r w:rsidR="00D771B2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</w:t>
                </w:r>
                <w:r w:rsidR="0046462E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 К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ореев</w:t>
                </w:r>
              </w:p>
            </w:tc>
          </w:tr>
          <w:tr w:rsidR="00CA55AD" w:rsidRPr="002E1075" w14:paraId="1B31458E" w14:textId="77777777" w:rsidTr="00BA135D">
            <w:tc>
              <w:tcPr>
                <w:tcW w:w="1384" w:type="dxa"/>
              </w:tcPr>
              <w:p w14:paraId="304F5949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6F2112EB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62DFB38F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3AF86E4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67AAB6BC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3556ADC1" w14:textId="77777777" w:rsidTr="00BA135D">
            <w:tc>
              <w:tcPr>
                <w:tcW w:w="3936" w:type="dxa"/>
                <w:gridSpan w:val="3"/>
              </w:tcPr>
              <w:p w14:paraId="4C462AB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3AE13E97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6E2B02B7" w14:textId="77777777" w:rsidR="00CA55AD" w:rsidRPr="00E93448" w:rsidRDefault="00BA6BBE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03141AD9" w14:textId="096264A5" w:rsidR="00CA55AD" w:rsidRPr="00E93448" w:rsidRDefault="00D771B2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Н.А. </w:t>
                </w:r>
                <w:r w:rsidR="00CD5330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Зайков</w:t>
                </w:r>
              </w:p>
            </w:tc>
          </w:tr>
          <w:tr w:rsidR="00CA55AD" w:rsidRPr="002E1075" w14:paraId="4B51A759" w14:textId="77777777" w:rsidTr="00BA135D">
            <w:tc>
              <w:tcPr>
                <w:tcW w:w="2010" w:type="dxa"/>
                <w:gridSpan w:val="2"/>
              </w:tcPr>
              <w:p w14:paraId="5954A46C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1F34B5E1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443228C4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5352D19A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2B3FD8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168DD5A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A49423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77E828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B61B474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4E54B050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1FCD5AA" w14:textId="77777777" w:rsidR="00CE58C3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4696990" w:history="1">
        <w:r w:rsidR="00CE58C3" w:rsidRPr="000B49AF">
          <w:rPr>
            <w:rStyle w:val="af7"/>
            <w:noProof/>
          </w:rPr>
          <w:t>Перечень сокращений и обозначений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46462E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14:paraId="7B9DA41C" w14:textId="77777777" w:rsidR="00CE58C3" w:rsidRDefault="00CE58C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1" w:history="1">
        <w:r w:rsidRPr="000B49AF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4</w:t>
        </w:r>
      </w:hyperlink>
    </w:p>
    <w:p w14:paraId="69ADBFB4" w14:textId="77777777" w:rsidR="00CE58C3" w:rsidRDefault="00CE58C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2" w:history="1">
        <w:r w:rsidRPr="000B49AF">
          <w:rPr>
            <w:rStyle w:val="af7"/>
            <w:noProof/>
          </w:rPr>
          <w:t>1 Охрана труда и техника безопасности при работе на ПК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6</w:t>
        </w:r>
      </w:hyperlink>
    </w:p>
    <w:p w14:paraId="49A04E35" w14:textId="77777777" w:rsidR="00CE58C3" w:rsidRDefault="00CE58C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3" w:history="1">
        <w:r w:rsidRPr="000B49AF">
          <w:rPr>
            <w:rStyle w:val="af7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8</w:t>
        </w:r>
      </w:hyperlink>
    </w:p>
    <w:p w14:paraId="25E51DB9" w14:textId="77777777" w:rsidR="00CE58C3" w:rsidRDefault="00CE58C3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4" w:history="1">
        <w:r w:rsidRPr="000B49AF">
          <w:rPr>
            <w:rStyle w:val="af7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8</w:t>
        </w:r>
      </w:hyperlink>
    </w:p>
    <w:p w14:paraId="61B20D35" w14:textId="77777777" w:rsidR="00CE58C3" w:rsidRDefault="00CE58C3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5" w:history="1">
        <w:r w:rsidRPr="000B49AF">
          <w:rPr>
            <w:rStyle w:val="af7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10</w:t>
        </w:r>
      </w:hyperlink>
    </w:p>
    <w:p w14:paraId="06B1A3A4" w14:textId="77777777" w:rsidR="00CE58C3" w:rsidRDefault="00CE58C3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6" w:history="1">
        <w:r w:rsidRPr="000B49AF">
          <w:rPr>
            <w:rStyle w:val="af7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14</w:t>
        </w:r>
      </w:hyperlink>
    </w:p>
    <w:p w14:paraId="67DF87F1" w14:textId="77777777" w:rsidR="00CE58C3" w:rsidRDefault="00CE58C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7" w:history="1">
        <w:r w:rsidRPr="000B49AF">
          <w:rPr>
            <w:rStyle w:val="af7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16</w:t>
        </w:r>
      </w:hyperlink>
    </w:p>
    <w:p w14:paraId="056F1FB1" w14:textId="77777777" w:rsidR="00CE58C3" w:rsidRDefault="00CE58C3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8" w:history="1">
        <w:r w:rsidRPr="000B49AF">
          <w:rPr>
            <w:rStyle w:val="af7"/>
            <w:noProof/>
          </w:rPr>
          <w:t>3.1 Проектирование программного обеспечения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16</w:t>
        </w:r>
      </w:hyperlink>
    </w:p>
    <w:p w14:paraId="131F7570" w14:textId="77777777" w:rsidR="00CE58C3" w:rsidRDefault="00CE58C3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9" w:history="1">
        <w:r w:rsidRPr="000B49AF">
          <w:rPr>
            <w:rStyle w:val="af7"/>
            <w:noProof/>
          </w:rPr>
          <w:t>3.2 Разработка программных модулей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17</w:t>
        </w:r>
      </w:hyperlink>
    </w:p>
    <w:p w14:paraId="38E8FCA4" w14:textId="77777777" w:rsidR="00CE58C3" w:rsidRDefault="00CE58C3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0" w:history="1">
        <w:r w:rsidRPr="000B49AF">
          <w:rPr>
            <w:rStyle w:val="af7"/>
            <w:noProof/>
          </w:rPr>
          <w:t>3.3 Разработка мобильного приложения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24</w:t>
        </w:r>
      </w:hyperlink>
    </w:p>
    <w:p w14:paraId="5D30E6D5" w14:textId="77777777" w:rsidR="00CE58C3" w:rsidRDefault="00CE58C3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1" w:history="1">
        <w:r w:rsidRPr="000B49AF">
          <w:rPr>
            <w:rStyle w:val="af7"/>
            <w:noProof/>
          </w:rPr>
          <w:t>3.4 Отладка и тестирование программных модулей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25</w:t>
        </w:r>
      </w:hyperlink>
    </w:p>
    <w:p w14:paraId="38146F9E" w14:textId="77777777" w:rsidR="00CE58C3" w:rsidRDefault="00CE58C3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2" w:history="1">
        <w:r w:rsidRPr="000B49AF">
          <w:rPr>
            <w:rStyle w:val="af7"/>
            <w:noProof/>
          </w:rPr>
          <w:t>3.5 Оптимизация и рефакторинг программного кода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26</w:t>
        </w:r>
      </w:hyperlink>
    </w:p>
    <w:p w14:paraId="030ACC01" w14:textId="77777777" w:rsidR="00CE58C3" w:rsidRDefault="00CE58C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3" w:history="1">
        <w:r w:rsidRPr="000B49AF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27</w:t>
        </w:r>
      </w:hyperlink>
    </w:p>
    <w:p w14:paraId="50410067" w14:textId="77777777" w:rsidR="00CE58C3" w:rsidRDefault="00CE58C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4" w:history="1">
        <w:r w:rsidRPr="000B49AF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 w:rsidR="006B788C">
          <w:rPr>
            <w:noProof/>
            <w:webHidden/>
          </w:rPr>
          <w:t>28</w:t>
        </w:r>
      </w:hyperlink>
    </w:p>
    <w:p w14:paraId="68B9588B" w14:textId="77777777" w:rsidR="008532F7" w:rsidRPr="008532F7" w:rsidRDefault="00C02CA6" w:rsidP="008532F7">
      <w:r>
        <w:fldChar w:fldCharType="end"/>
      </w:r>
    </w:p>
    <w:p w14:paraId="2986B745" w14:textId="77777777" w:rsidR="00800364" w:rsidRDefault="00800364" w:rsidP="00800364">
      <w:pPr>
        <w:pStyle w:val="a7"/>
      </w:pPr>
      <w:bookmarkStart w:id="0" w:name="_Toc194696990"/>
      <w:r>
        <w:lastRenderedPageBreak/>
        <w:t>Перечень сокращений и обозначений</w:t>
      </w:r>
      <w:bookmarkEnd w:id="0"/>
    </w:p>
    <w:p w14:paraId="3031A5B0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7BAE1FAF" w14:textId="77777777" w:rsidR="000129E9" w:rsidRDefault="000129E9" w:rsidP="008532F7">
      <w:pPr>
        <w:pStyle w:val="a3"/>
      </w:pPr>
      <w:r>
        <w:t xml:space="preserve">АО </w:t>
      </w:r>
      <w:r>
        <w:rPr>
          <w:rFonts w:ascii="Symbol" w:eastAsia="Symbol" w:hAnsi="Symbol" w:cs="Symbol"/>
        </w:rPr>
        <w:t>-</w:t>
      </w:r>
      <w:r>
        <w:t xml:space="preserve"> Архангельская область</w:t>
      </w:r>
    </w:p>
    <w:p w14:paraId="6202791A" w14:textId="77777777" w:rsidR="000129E9" w:rsidRPr="00BC4A8A" w:rsidRDefault="000129E9" w:rsidP="008532F7">
      <w:pPr>
        <w:pStyle w:val="a3"/>
      </w:pPr>
      <w:r>
        <w:t>БД – база данных</w:t>
      </w:r>
    </w:p>
    <w:p w14:paraId="13ECD674" w14:textId="77777777" w:rsidR="000129E9" w:rsidRDefault="000129E9" w:rsidP="008532F7">
      <w:pPr>
        <w:pStyle w:val="a3"/>
      </w:pPr>
      <w:r>
        <w:t xml:space="preserve">ГАУ </w:t>
      </w:r>
      <w:r>
        <w:rPr>
          <w:rFonts w:ascii="Symbol" w:eastAsia="Symbol" w:hAnsi="Symbol" w:cs="Symbol"/>
        </w:rPr>
        <w:t>-</w:t>
      </w:r>
      <w:r>
        <w:t xml:space="preserve"> государственное автономное учреждение</w:t>
      </w:r>
    </w:p>
    <w:p w14:paraId="7FEBEB37" w14:textId="77777777" w:rsidR="000129E9" w:rsidRPr="00BC4A8A" w:rsidRDefault="000129E9" w:rsidP="008532F7">
      <w:pPr>
        <w:pStyle w:val="a3"/>
      </w:pPr>
      <w:r>
        <w:t xml:space="preserve">ИКТ </w:t>
      </w:r>
      <w:r>
        <w:rPr>
          <w:rFonts w:ascii="Symbol" w:eastAsia="Symbol" w:hAnsi="Symbol" w:cs="Symbol"/>
        </w:rPr>
        <w:t>-</w:t>
      </w:r>
      <w:r>
        <w:t xml:space="preserve"> информационно-коммуникационные технологии</w:t>
      </w:r>
    </w:p>
    <w:p w14:paraId="18AB9D56" w14:textId="77777777" w:rsidR="000129E9" w:rsidRPr="008532F7" w:rsidRDefault="000129E9" w:rsidP="008532F7">
      <w:pPr>
        <w:pStyle w:val="a3"/>
      </w:pPr>
      <w:r w:rsidRPr="008532F7">
        <w:t>ПК – персональный компьютер</w:t>
      </w:r>
    </w:p>
    <w:p w14:paraId="0ABFA591" w14:textId="77777777" w:rsidR="000129E9" w:rsidRPr="00BC4A8A" w:rsidRDefault="000129E9" w:rsidP="000129E9">
      <w:pPr>
        <w:pStyle w:val="a3"/>
      </w:pPr>
      <w:r>
        <w:t>ПМ – профессиональный модуль</w:t>
      </w:r>
    </w:p>
    <w:p w14:paraId="753F5D6D" w14:textId="77777777" w:rsidR="000129E9" w:rsidRDefault="000129E9" w:rsidP="008532F7">
      <w:pPr>
        <w:pStyle w:val="a3"/>
      </w:pPr>
      <w:r w:rsidRPr="008532F7">
        <w:t>ПО – программное обеспечение</w:t>
      </w:r>
    </w:p>
    <w:p w14:paraId="1AF00FD1" w14:textId="77777777" w:rsidR="000129E9" w:rsidRPr="00BC4A8A" w:rsidRDefault="000129E9" w:rsidP="008532F7">
      <w:pPr>
        <w:pStyle w:val="a3"/>
      </w:pPr>
      <w:r>
        <w:t>СУБД – система управления базами данных</w:t>
      </w:r>
    </w:p>
    <w:p w14:paraId="069B8A17" w14:textId="77777777" w:rsidR="008532F7" w:rsidRPr="00477851" w:rsidRDefault="008532F7" w:rsidP="006B788C">
      <w:pPr>
        <w:pStyle w:val="a3"/>
        <w:ind w:firstLine="0"/>
      </w:pPr>
    </w:p>
    <w:p w14:paraId="180D3A92" w14:textId="77777777" w:rsidR="000129E9" w:rsidRPr="000129E9" w:rsidRDefault="000129E9" w:rsidP="00477851">
      <w:pPr>
        <w:pStyle w:val="a3"/>
      </w:pPr>
      <w:r w:rsidRPr="00BC4A8A">
        <w:rPr>
          <w:lang w:val="en-US"/>
        </w:rPr>
        <w:t>ERD</w:t>
      </w:r>
      <w:r w:rsidRPr="000129E9">
        <w:t xml:space="preserve"> – </w:t>
      </w:r>
      <w:r>
        <w:t>диаграмма</w:t>
      </w:r>
      <w:r w:rsidRPr="000129E9">
        <w:t xml:space="preserve"> «</w:t>
      </w:r>
      <w:r>
        <w:t>сущность</w:t>
      </w:r>
      <w:r w:rsidRPr="000129E9">
        <w:t>-</w:t>
      </w:r>
      <w:r>
        <w:t>связь</w:t>
      </w:r>
      <w:r w:rsidRPr="000129E9">
        <w:t>»</w:t>
      </w:r>
    </w:p>
    <w:p w14:paraId="4E8CBEF1" w14:textId="77777777" w:rsidR="000129E9" w:rsidRPr="00BC4A8A" w:rsidRDefault="000129E9" w:rsidP="00477851">
      <w:pPr>
        <w:pStyle w:val="a3"/>
      </w:pPr>
      <w:r>
        <w:t>ER-модель – модель «сущность-связь»</w:t>
      </w:r>
    </w:p>
    <w:p w14:paraId="0885FD78" w14:textId="77777777" w:rsidR="000129E9" w:rsidRDefault="000129E9" w:rsidP="00477851">
      <w:pPr>
        <w:pStyle w:val="a3"/>
        <w:rPr>
          <w:lang w:val="en-US"/>
        </w:rPr>
      </w:pPr>
      <w:r w:rsidRPr="006B788C">
        <w:rPr>
          <w:lang w:val="en-US"/>
        </w:rPr>
        <w:t xml:space="preserve">FK – </w:t>
      </w:r>
      <w:r>
        <w:t>внешний</w:t>
      </w:r>
      <w:r w:rsidRPr="006B788C">
        <w:rPr>
          <w:lang w:val="en-US"/>
        </w:rPr>
        <w:t xml:space="preserve"> </w:t>
      </w:r>
      <w:r>
        <w:t>ключ</w:t>
      </w:r>
    </w:p>
    <w:p w14:paraId="175996E0" w14:textId="77777777" w:rsidR="000129E9" w:rsidRPr="006B788C" w:rsidRDefault="000129E9" w:rsidP="002E043E">
      <w:pPr>
        <w:pStyle w:val="a1"/>
        <w:numPr>
          <w:ilvl w:val="0"/>
          <w:numId w:val="0"/>
        </w:numPr>
        <w:ind w:firstLine="708"/>
        <w:rPr>
          <w:lang w:val="en-US"/>
        </w:rPr>
      </w:pPr>
      <w:r>
        <w:rPr>
          <w:lang w:val="en-US"/>
        </w:rPr>
        <w:t>MVVM</w:t>
      </w:r>
      <w:r w:rsidRPr="006B788C">
        <w:rPr>
          <w:lang w:val="en-US"/>
        </w:rPr>
        <w:t xml:space="preserve"> </w:t>
      </w:r>
      <w:r>
        <w:rPr>
          <w:rFonts w:ascii="Symbol" w:eastAsia="Symbol" w:hAnsi="Symbol" w:cs="Symbol"/>
        </w:rPr>
        <w:t>-</w:t>
      </w:r>
      <w:r>
        <w:rPr>
          <w:lang w:val="en-US"/>
        </w:rPr>
        <w:t xml:space="preserve"> Model</w:t>
      </w:r>
      <w:r w:rsidRPr="006B788C">
        <w:rPr>
          <w:lang w:val="en-US"/>
        </w:rPr>
        <w:t>-</w:t>
      </w:r>
      <w:r>
        <w:rPr>
          <w:lang w:val="en-US"/>
        </w:rPr>
        <w:t>View</w:t>
      </w:r>
      <w:r w:rsidRPr="006B788C">
        <w:rPr>
          <w:lang w:val="en-US"/>
        </w:rPr>
        <w:t>-</w:t>
      </w:r>
      <w:proofErr w:type="spellStart"/>
      <w:r>
        <w:rPr>
          <w:lang w:val="en-US"/>
        </w:rPr>
        <w:t>ViewModel</w:t>
      </w:r>
      <w:proofErr w:type="spellEnd"/>
    </w:p>
    <w:p w14:paraId="62FDBE47" w14:textId="77777777" w:rsidR="000129E9" w:rsidRPr="000129E9" w:rsidRDefault="000129E9" w:rsidP="00477851">
      <w:pPr>
        <w:pStyle w:val="a3"/>
      </w:pPr>
      <w:r w:rsidRPr="00BC4A8A">
        <w:rPr>
          <w:lang w:val="en-US"/>
        </w:rPr>
        <w:t>PK</w:t>
      </w:r>
      <w:r w:rsidRPr="000129E9">
        <w:t xml:space="preserve"> – </w:t>
      </w:r>
      <w:r>
        <w:t>первичный</w:t>
      </w:r>
      <w:r w:rsidRPr="000129E9">
        <w:t xml:space="preserve"> </w:t>
      </w:r>
      <w:r>
        <w:t>ключ</w:t>
      </w:r>
    </w:p>
    <w:p w14:paraId="3B799EC2" w14:textId="77777777" w:rsidR="000129E9" w:rsidRPr="00477851" w:rsidRDefault="000129E9" w:rsidP="00477851">
      <w:pPr>
        <w:pStyle w:val="a3"/>
      </w:pPr>
      <w:r>
        <w:t>SQL – язык структурированных запросов</w:t>
      </w:r>
    </w:p>
    <w:p w14:paraId="43CC40B5" w14:textId="77777777" w:rsidR="000129E9" w:rsidRPr="00BC4A8A" w:rsidRDefault="000129E9" w:rsidP="00477851">
      <w:pPr>
        <w:pStyle w:val="a3"/>
      </w:pPr>
      <w:r w:rsidRPr="00420F89">
        <w:rPr>
          <w:lang w:val="en-US"/>
        </w:rPr>
        <w:t>UI</w:t>
      </w:r>
      <w:r>
        <w:t xml:space="preserve"> </w:t>
      </w:r>
      <w:r>
        <w:rPr>
          <w:rFonts w:ascii="Symbol" w:eastAsia="Symbol" w:hAnsi="Symbol" w:cs="Symbol"/>
        </w:rPr>
        <w:t>-</w:t>
      </w:r>
      <w:r>
        <w:t xml:space="preserve"> </w:t>
      </w:r>
      <w:r>
        <w:rPr>
          <w:lang w:val="en-US"/>
        </w:rPr>
        <w:t>User</w:t>
      </w:r>
      <w:r w:rsidRPr="00BC4A8A">
        <w:t xml:space="preserve"> </w:t>
      </w:r>
      <w:r>
        <w:rPr>
          <w:lang w:val="en-US"/>
        </w:rPr>
        <w:t>Interface</w:t>
      </w:r>
    </w:p>
    <w:p w14:paraId="0DDB3D7E" w14:textId="77777777" w:rsidR="000129E9" w:rsidRPr="00BC4A8A" w:rsidRDefault="000129E9" w:rsidP="008532F7">
      <w:pPr>
        <w:pStyle w:val="a3"/>
      </w:pPr>
      <w:r w:rsidRPr="008532F7">
        <w:rPr>
          <w:lang w:val="en-US"/>
        </w:rPr>
        <w:t>UML</w:t>
      </w:r>
      <w:r w:rsidRPr="00BC4A8A">
        <w:t xml:space="preserve"> – </w:t>
      </w:r>
      <w:r w:rsidRPr="008532F7">
        <w:t>унифицированный</w:t>
      </w:r>
      <w:r w:rsidRPr="00BC4A8A">
        <w:t xml:space="preserve"> </w:t>
      </w:r>
      <w:r w:rsidRPr="008532F7">
        <w:t>язык</w:t>
      </w:r>
      <w:r w:rsidRPr="00BC4A8A">
        <w:t xml:space="preserve"> </w:t>
      </w:r>
      <w:r w:rsidRPr="008532F7">
        <w:t>моделирования</w:t>
      </w:r>
    </w:p>
    <w:p w14:paraId="2ED2C72B" w14:textId="77777777" w:rsidR="000129E9" w:rsidRDefault="000129E9" w:rsidP="008532F7">
      <w:pPr>
        <w:pStyle w:val="a3"/>
        <w:rPr>
          <w:lang w:val="en-US"/>
        </w:rPr>
      </w:pPr>
      <w:r w:rsidRPr="008532F7">
        <w:rPr>
          <w:lang w:val="en-US"/>
        </w:rPr>
        <w:t>WPF – Windows Presentation Foundation</w:t>
      </w:r>
    </w:p>
    <w:p w14:paraId="672F7F88" w14:textId="77777777" w:rsidR="000129E9" w:rsidRPr="00BC4A8A" w:rsidRDefault="000129E9" w:rsidP="00477851">
      <w:pPr>
        <w:pStyle w:val="a3"/>
        <w:rPr>
          <w:lang w:val="en-US"/>
        </w:rPr>
      </w:pPr>
      <w:r>
        <w:rPr>
          <w:lang w:val="en-US"/>
        </w:rPr>
        <w:t xml:space="preserve">XAML </w:t>
      </w:r>
      <w:r>
        <w:rPr>
          <w:rFonts w:ascii="Symbol" w:eastAsia="Symbol" w:hAnsi="Symbol" w:cs="Symbol"/>
          <w:lang w:val="en-US"/>
        </w:rPr>
        <w:t>-</w:t>
      </w:r>
      <w:r w:rsidRPr="006B788C">
        <w:rPr>
          <w:lang w:val="en-US"/>
        </w:rPr>
        <w:t xml:space="preserve"> </w:t>
      </w:r>
      <w:proofErr w:type="spellStart"/>
      <w:r w:rsidRPr="006B788C">
        <w:rPr>
          <w:lang w:val="en-US"/>
        </w:rPr>
        <w:t>eXtensi</w:t>
      </w:r>
      <w:r>
        <w:rPr>
          <w:lang w:val="en-US"/>
        </w:rPr>
        <w:t>ble</w:t>
      </w:r>
      <w:proofErr w:type="spellEnd"/>
      <w:r>
        <w:rPr>
          <w:lang w:val="en-US"/>
        </w:rPr>
        <w:t xml:space="preserve"> Application Markup Language</w:t>
      </w:r>
    </w:p>
    <w:p w14:paraId="243C661D" w14:textId="77777777" w:rsidR="008532F7" w:rsidRPr="00BC4A8A" w:rsidRDefault="008532F7" w:rsidP="006B788C">
      <w:pPr>
        <w:pStyle w:val="a3"/>
        <w:ind w:firstLine="0"/>
        <w:rPr>
          <w:lang w:val="en-US"/>
        </w:rPr>
      </w:pPr>
    </w:p>
    <w:p w14:paraId="3C263AFB" w14:textId="77777777" w:rsidR="00CB5F04" w:rsidRPr="006B788C" w:rsidRDefault="00CB5F04" w:rsidP="008532F7">
      <w:pPr>
        <w:pStyle w:val="a3"/>
        <w:rPr>
          <w:lang w:val="en-US"/>
        </w:rPr>
      </w:pPr>
    </w:p>
    <w:p w14:paraId="21B17DDC" w14:textId="77777777" w:rsidR="00CB5F04" w:rsidRPr="006B788C" w:rsidRDefault="00CB5F04" w:rsidP="008532F7">
      <w:pPr>
        <w:pStyle w:val="a3"/>
        <w:rPr>
          <w:lang w:val="en-US"/>
        </w:rPr>
      </w:pPr>
    </w:p>
    <w:p w14:paraId="3136301F" w14:textId="77777777" w:rsidR="00157D07" w:rsidRDefault="008532F7" w:rsidP="008532F7">
      <w:pPr>
        <w:pStyle w:val="a7"/>
      </w:pPr>
      <w:bookmarkStart w:id="1" w:name="_Toc194696991"/>
      <w:r>
        <w:lastRenderedPageBreak/>
        <w:t>Введение</w:t>
      </w:r>
      <w:bookmarkEnd w:id="1"/>
    </w:p>
    <w:p w14:paraId="06E0EEE1" w14:textId="1A0432D8" w:rsidR="00EB5934" w:rsidRDefault="00C83941" w:rsidP="00EB5934">
      <w:pPr>
        <w:pStyle w:val="a1"/>
        <w:numPr>
          <w:ilvl w:val="0"/>
          <w:numId w:val="0"/>
        </w:numPr>
        <w:ind w:firstLine="709"/>
      </w:pPr>
      <w:r w:rsidRPr="00C83941">
        <w:t>Базой производственной практики является ООО “</w:t>
      </w:r>
      <w:proofErr w:type="spellStart"/>
      <w:r w:rsidRPr="00C83941">
        <w:t>Севдорстройсервис</w:t>
      </w:r>
      <w:proofErr w:type="spellEnd"/>
      <w:r w:rsidRPr="00C83941">
        <w:t>”. Организация специализируется на строительстве и обслуживании дорожной инфраструктуры в Северо-Западном регионе. Основные направления деятельности включают</w:t>
      </w:r>
      <w:r w:rsidR="00EB5934">
        <w:t>:</w:t>
      </w:r>
    </w:p>
    <w:p w14:paraId="7E38EA80" w14:textId="1301B6E5" w:rsidR="00EB5934" w:rsidRDefault="00C83941" w:rsidP="00EB5934">
      <w:pPr>
        <w:pStyle w:val="a1"/>
      </w:pPr>
      <w:r w:rsidRPr="00873BE7">
        <w:rPr>
          <w:highlight w:val="yellow"/>
        </w:rPr>
        <w:t>С</w:t>
      </w:r>
      <w:r w:rsidRPr="00C83941">
        <w:t>троительство и ремонт автомобильных дорог, мостов и путепроводов</w:t>
      </w:r>
      <w:r w:rsidR="00EB5934" w:rsidRPr="00EB5934">
        <w:t>;</w:t>
      </w:r>
    </w:p>
    <w:p w14:paraId="68893C9D" w14:textId="5C55B6F5" w:rsidR="00EB5934" w:rsidRDefault="00C83941" w:rsidP="00EB5934">
      <w:pPr>
        <w:pStyle w:val="a1"/>
      </w:pPr>
      <w:r w:rsidRPr="00873BE7">
        <w:rPr>
          <w:highlight w:val="yellow"/>
        </w:rPr>
        <w:t>У</w:t>
      </w:r>
      <w:r w:rsidRPr="00C83941">
        <w:t>стройство дорожных покрытий различных типов (асфальт, бетон, щебень)</w:t>
      </w:r>
      <w:r w:rsidR="00EB5934" w:rsidRPr="00EB5934">
        <w:t>;</w:t>
      </w:r>
    </w:p>
    <w:p w14:paraId="73E746A6" w14:textId="53CB7023" w:rsidR="00AB452D" w:rsidRDefault="00C83941" w:rsidP="00AB452D">
      <w:pPr>
        <w:pStyle w:val="a1"/>
      </w:pPr>
      <w:r w:rsidRPr="00873BE7">
        <w:rPr>
          <w:highlight w:val="yellow"/>
        </w:rPr>
        <w:t>О</w:t>
      </w:r>
      <w:r w:rsidRPr="00C83941">
        <w:t>рганизация и обеспечение безопасности дорожного движения (установка дорожных знаков, разметка)</w:t>
      </w:r>
      <w:r>
        <w:t>;</w:t>
      </w:r>
    </w:p>
    <w:p w14:paraId="2E1FB0B5" w14:textId="42802A82" w:rsidR="00C83941" w:rsidRDefault="00C83941" w:rsidP="00AB452D">
      <w:pPr>
        <w:pStyle w:val="a1"/>
      </w:pPr>
      <w:r w:rsidRPr="00873BE7">
        <w:rPr>
          <w:highlight w:val="yellow"/>
        </w:rPr>
        <w:t>З</w:t>
      </w:r>
      <w:r w:rsidRPr="00C83941">
        <w:t>имнее содержание дорог (очистка от снега и льда, обработка противогололедными материалами)</w:t>
      </w:r>
      <w:r>
        <w:t>.</w:t>
      </w:r>
    </w:p>
    <w:p w14:paraId="0A8E3290" w14:textId="6E80F007" w:rsidR="00EB5934" w:rsidRDefault="00C83941" w:rsidP="00AB452D">
      <w:pPr>
        <w:pStyle w:val="a1"/>
        <w:numPr>
          <w:ilvl w:val="0"/>
          <w:numId w:val="0"/>
        </w:numPr>
        <w:ind w:firstLine="708"/>
      </w:pPr>
      <w:r w:rsidRPr="00C83941">
        <w:t>Деятельность ООО “</w:t>
      </w:r>
      <w:proofErr w:type="spellStart"/>
      <w:r w:rsidRPr="00C83941">
        <w:t>Севдорстройсервис</w:t>
      </w:r>
      <w:proofErr w:type="spellEnd"/>
      <w:r w:rsidRPr="00C83941">
        <w:t>” направлена на повышение качества дорожной сети, обеспечение комфортного и безопасного передвижения транспорта, а также на поддержку экономического развития региона.</w:t>
      </w:r>
    </w:p>
    <w:p w14:paraId="0C36734A" w14:textId="77777777" w:rsidR="00267D6C" w:rsidRDefault="00267D6C" w:rsidP="00EB5934">
      <w:pPr>
        <w:pStyle w:val="a3"/>
      </w:pPr>
      <w:commentRangeStart w:id="2"/>
      <w:r>
        <w:t>Цели производственной практики:</w:t>
      </w:r>
      <w:commentRangeEnd w:id="2"/>
      <w:r w:rsidR="00873BE7">
        <w:rPr>
          <w:rStyle w:val="aff6"/>
        </w:rPr>
        <w:commentReference w:id="2"/>
      </w:r>
    </w:p>
    <w:p w14:paraId="1FF1A178" w14:textId="77777777" w:rsidR="00267D6C" w:rsidRPr="00935FCB" w:rsidRDefault="00267D6C" w:rsidP="000129E9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получение практического опыта по выполнению работ по ПМ.11 «</w:t>
      </w:r>
      <w:r w:rsidR="004A7CFD">
        <w:t>Разработка, администрирование и защита баз данных</w:t>
      </w:r>
      <w:r>
        <w:t>» и развитие общих и</w:t>
      </w:r>
      <w:r w:rsidR="00935FCB">
        <w:t xml:space="preserve"> профессиональных компетенций</w:t>
      </w:r>
      <w:r w:rsidR="00935FCB" w:rsidRPr="00935FCB">
        <w:t>;</w:t>
      </w:r>
    </w:p>
    <w:p w14:paraId="13CC4C4B" w14:textId="77777777" w:rsidR="00267D6C" w:rsidRDefault="00267D6C" w:rsidP="000129E9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получение практического опыта по выполнению работ по ПМ.01 «</w:t>
      </w:r>
      <w:r w:rsidR="004A7CFD">
        <w:t>Разработка модулей программного обеспечения для компьютерных систем</w:t>
      </w:r>
      <w:r>
        <w:t>» и развитие общих и профессиональных компетенций.</w:t>
      </w:r>
    </w:p>
    <w:p w14:paraId="1F97889A" w14:textId="77777777" w:rsidR="005071D1" w:rsidRDefault="005071D1" w:rsidP="00267D6C">
      <w:pPr>
        <w:pStyle w:val="a3"/>
      </w:pPr>
      <w:r>
        <w:t>Задачами производственной практики являются:</w:t>
      </w:r>
    </w:p>
    <w:p w14:paraId="13604DFF" w14:textId="77777777" w:rsidR="00D65B8C" w:rsidRPr="00935FCB" w:rsidRDefault="00935FCB" w:rsidP="000129E9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проектирование БД</w:t>
      </w:r>
      <w:r w:rsidRPr="00935FCB">
        <w:t>;</w:t>
      </w:r>
    </w:p>
    <w:p w14:paraId="709CDF23" w14:textId="77777777" w:rsidR="00D65B8C" w:rsidRPr="00935FCB" w:rsidRDefault="000129E9" w:rsidP="000129E9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р</w:t>
      </w:r>
      <w:r w:rsidR="00935FCB">
        <w:t>азработка объектов БД</w:t>
      </w:r>
      <w:r w:rsidR="00935FCB" w:rsidRPr="00935FCB">
        <w:t>;</w:t>
      </w:r>
    </w:p>
    <w:p w14:paraId="4D294810" w14:textId="77777777" w:rsidR="00D65B8C" w:rsidRPr="00935FCB" w:rsidRDefault="00D65B8C" w:rsidP="000129E9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реализа</w:t>
      </w:r>
      <w:r w:rsidR="00935FCB">
        <w:t>ция БД в конкретной СУБД</w:t>
      </w:r>
      <w:r w:rsidR="00935FCB" w:rsidRPr="00935FCB">
        <w:t>;</w:t>
      </w:r>
    </w:p>
    <w:p w14:paraId="43BE5B83" w14:textId="77777777" w:rsidR="00D65B8C" w:rsidRPr="00935FCB" w:rsidRDefault="00D65B8C" w:rsidP="000129E9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решени</w:t>
      </w:r>
      <w:r w:rsidR="00935FCB">
        <w:t>е вопросов администрирования БД</w:t>
      </w:r>
      <w:r w:rsidR="00935FCB" w:rsidRPr="00935FCB">
        <w:t>;</w:t>
      </w:r>
    </w:p>
    <w:p w14:paraId="78C9984A" w14:textId="77777777" w:rsidR="00D65B8C" w:rsidRPr="00935FCB" w:rsidRDefault="00D65B8C" w:rsidP="000129E9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commentRangeStart w:id="3"/>
      <w:r>
        <w:lastRenderedPageBreak/>
        <w:t>реализация методов и те</w:t>
      </w:r>
      <w:r w:rsidR="00935FCB">
        <w:t>хнологий защиты информации в БД</w:t>
      </w:r>
      <w:r w:rsidR="00935FCB" w:rsidRPr="00935FCB">
        <w:t>;</w:t>
      </w:r>
    </w:p>
    <w:p w14:paraId="68E437B5" w14:textId="77777777" w:rsidR="005071D1" w:rsidRPr="00935FCB" w:rsidRDefault="005071D1" w:rsidP="000129E9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выполнение разработки с</w:t>
      </w:r>
      <w:r w:rsidR="00935FCB">
        <w:t>пецификаций отдельных компонент</w:t>
      </w:r>
      <w:r w:rsidR="00935FCB" w:rsidRPr="00935FCB">
        <w:t>;</w:t>
      </w:r>
    </w:p>
    <w:p w14:paraId="1639F917" w14:textId="77777777" w:rsidR="005071D1" w:rsidRDefault="005071D1" w:rsidP="000129E9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осуществление разработки кода программного продукта на основе</w:t>
      </w:r>
    </w:p>
    <w:p w14:paraId="4915B521" w14:textId="77777777" w:rsidR="005071D1" w:rsidRPr="00935FCB" w:rsidRDefault="005071D1" w:rsidP="000129E9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готовых с</w:t>
      </w:r>
      <w:r w:rsidR="00935FCB">
        <w:t>пецификаций на уровне модуля</w:t>
      </w:r>
      <w:r w:rsidR="00935FCB" w:rsidRPr="00935FCB">
        <w:t>;</w:t>
      </w:r>
    </w:p>
    <w:p w14:paraId="60D2A1A8" w14:textId="77777777" w:rsidR="005071D1" w:rsidRDefault="005071D1" w:rsidP="000129E9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выполнение отладки программных модулей с использованием</w:t>
      </w:r>
    </w:p>
    <w:p w14:paraId="0B908EBD" w14:textId="77777777" w:rsidR="005071D1" w:rsidRPr="00935FCB" w:rsidRDefault="005071D1" w:rsidP="000129E9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специал</w:t>
      </w:r>
      <w:r w:rsidR="00935FCB">
        <w:t>изированных программных средств</w:t>
      </w:r>
      <w:r w:rsidR="00935FCB" w:rsidRPr="00935FCB">
        <w:t>;</w:t>
      </w:r>
    </w:p>
    <w:p w14:paraId="43C0A0EE" w14:textId="77777777" w:rsidR="005071D1" w:rsidRPr="00935FCB" w:rsidRDefault="005071D1" w:rsidP="000129E9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выполнение т</w:t>
      </w:r>
      <w:r w:rsidR="00935FCB">
        <w:t>естирования программных модулей</w:t>
      </w:r>
      <w:r w:rsidR="00935FCB" w:rsidRPr="00935FCB">
        <w:t>;</w:t>
      </w:r>
    </w:p>
    <w:p w14:paraId="4FEAB41C" w14:textId="77777777" w:rsidR="005071D1" w:rsidRPr="00935FCB" w:rsidRDefault="005071D1" w:rsidP="000129E9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осуществление оптим</w:t>
      </w:r>
      <w:r w:rsidR="00935FCB">
        <w:t>изации программного кода модуля</w:t>
      </w:r>
      <w:r w:rsidR="00935FCB" w:rsidRPr="00935FCB">
        <w:t>;</w:t>
      </w:r>
    </w:p>
    <w:p w14:paraId="4AD8AD43" w14:textId="3CD6F8EB" w:rsidR="005071D1" w:rsidRDefault="005071D1" w:rsidP="00C43EDF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разработка компонентов проектной и технической документации с</w:t>
      </w:r>
      <w:r w:rsidR="00873BE7">
        <w:t xml:space="preserve"> </w:t>
      </w:r>
      <w:r>
        <w:t xml:space="preserve">использованием </w:t>
      </w:r>
      <w:r w:rsidR="00D65B8C">
        <w:t>графических языков спецификаций.</w:t>
      </w:r>
      <w:commentRangeEnd w:id="3"/>
      <w:r w:rsidR="00873BE7">
        <w:rPr>
          <w:rStyle w:val="aff6"/>
        </w:rPr>
        <w:commentReference w:id="3"/>
      </w:r>
    </w:p>
    <w:p w14:paraId="25B0EF6C" w14:textId="46DEDF29" w:rsidR="005071D1" w:rsidRDefault="005071D1" w:rsidP="00873BE7">
      <w:pPr>
        <w:pStyle w:val="a3"/>
      </w:pPr>
      <w:r>
        <w:t>Для практикантов предоставляется рабочее место с персональным</w:t>
      </w:r>
      <w:r w:rsidR="00873BE7">
        <w:t xml:space="preserve"> </w:t>
      </w:r>
      <w:r>
        <w:t>компьютером и всем необходимым для работы аппаратным и программным</w:t>
      </w:r>
      <w:r w:rsidR="00EB5934">
        <w:t xml:space="preserve"> </w:t>
      </w:r>
      <w:r>
        <w:t>обеспечением:</w:t>
      </w:r>
    </w:p>
    <w:p w14:paraId="0FDDC1B4" w14:textId="476CEF21" w:rsidR="005071D1" w:rsidRPr="00706FA8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процессор</w:t>
      </w:r>
      <w:r w:rsidR="00AB452D">
        <w:rPr>
          <w:lang w:val="en-US"/>
        </w:rPr>
        <w:t>: Intel Core i</w:t>
      </w:r>
      <w:r w:rsidR="00C83941" w:rsidRPr="00C83941">
        <w:rPr>
          <w:lang w:val="en-US"/>
        </w:rPr>
        <w:t>3</w:t>
      </w:r>
      <w:r w:rsidR="00AB452D">
        <w:rPr>
          <w:lang w:val="en-US"/>
        </w:rPr>
        <w:t>-</w:t>
      </w:r>
      <w:r w:rsidR="00AB452D" w:rsidRPr="00706FA8">
        <w:rPr>
          <w:lang w:val="en-US"/>
        </w:rPr>
        <w:t>1</w:t>
      </w:r>
      <w:r w:rsidR="00C83941" w:rsidRPr="00C83941">
        <w:rPr>
          <w:lang w:val="en-US"/>
        </w:rPr>
        <w:t>01</w:t>
      </w:r>
      <w:r w:rsidR="00706FA8">
        <w:rPr>
          <w:lang w:val="en-US"/>
        </w:rPr>
        <w:t>00F</w:t>
      </w:r>
      <w:r w:rsidR="00477851">
        <w:rPr>
          <w:lang w:val="en-US"/>
        </w:rPr>
        <w:t>;</w:t>
      </w:r>
    </w:p>
    <w:p w14:paraId="495CC419" w14:textId="6F10EBC3" w:rsidR="005071D1" w:rsidRPr="00C83941" w:rsidRDefault="00706FA8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>системная</w:t>
      </w:r>
      <w:r w:rsidRPr="00C83941">
        <w:t xml:space="preserve"> </w:t>
      </w:r>
      <w:r>
        <w:t>плата</w:t>
      </w:r>
      <w:r w:rsidRPr="00C83941">
        <w:t>:</w:t>
      </w:r>
      <w:r w:rsidR="00C83941" w:rsidRPr="00C83941">
        <w:t xml:space="preserve"> GIGABYTE H510M S2H V2</w:t>
      </w:r>
      <w:r w:rsidR="00477851" w:rsidRPr="00C83941">
        <w:t>;</w:t>
      </w:r>
    </w:p>
    <w:p w14:paraId="06DBC548" w14:textId="2CE61949" w:rsidR="005071D1" w:rsidRPr="00C83941" w:rsidRDefault="0047785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видеокарта</w:t>
      </w:r>
      <w:r w:rsidRPr="00C83941">
        <w:rPr>
          <w:lang w:val="en-US"/>
        </w:rPr>
        <w:t xml:space="preserve">: </w:t>
      </w:r>
      <w:r w:rsidR="00C83941" w:rsidRPr="00C83941">
        <w:rPr>
          <w:lang w:val="en-US"/>
        </w:rPr>
        <w:t xml:space="preserve">Palit GeForce GTX 1050 Ti 4 </w:t>
      </w:r>
      <w:r w:rsidR="00C83941" w:rsidRPr="00C83941">
        <w:t>ГБ</w:t>
      </w:r>
      <w:r w:rsidRPr="00C83941">
        <w:rPr>
          <w:lang w:val="en-US"/>
        </w:rPr>
        <w:t>;</w:t>
      </w:r>
    </w:p>
    <w:p w14:paraId="382C1899" w14:textId="282F80E6" w:rsidR="005071D1" w:rsidRPr="00477851" w:rsidRDefault="0047785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 xml:space="preserve">оперативная память – </w:t>
      </w:r>
      <w:r w:rsidR="00C83941">
        <w:rPr>
          <w:lang w:val="en-US"/>
        </w:rPr>
        <w:t>16</w:t>
      </w:r>
      <w:r>
        <w:t>ГБ</w:t>
      </w:r>
      <w:r w:rsidRPr="00477851">
        <w:t>;</w:t>
      </w:r>
    </w:p>
    <w:p w14:paraId="0EB87D54" w14:textId="77777777" w:rsidR="005071D1" w:rsidRPr="000129E9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>операционная си</w:t>
      </w:r>
      <w:r w:rsidR="00706FA8">
        <w:t>стема: Microsoft Windows 10</w:t>
      </w:r>
      <w:r w:rsidR="00477851" w:rsidRPr="000129E9">
        <w:t>;</w:t>
      </w:r>
    </w:p>
    <w:p w14:paraId="56ACA787" w14:textId="04A1234D" w:rsidR="005071D1" w:rsidRPr="00C83941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прикладное</w:t>
      </w:r>
      <w:r w:rsidRPr="00C83941">
        <w:rPr>
          <w:lang w:val="en-US"/>
        </w:rPr>
        <w:t xml:space="preserve"> </w:t>
      </w:r>
      <w:r>
        <w:t>ПО</w:t>
      </w:r>
      <w:r w:rsidRPr="00C83941">
        <w:rPr>
          <w:lang w:val="en-US"/>
        </w:rPr>
        <w:t xml:space="preserve">: </w:t>
      </w:r>
      <w:r>
        <w:t>пакет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Microsoft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Office</w:t>
      </w:r>
      <w:r w:rsidRPr="00C83941">
        <w:rPr>
          <w:lang w:val="en-US"/>
        </w:rPr>
        <w:t xml:space="preserve">, </w:t>
      </w:r>
      <w:r w:rsidR="00C83941">
        <w:rPr>
          <w:lang w:val="en-US"/>
        </w:rPr>
        <w:t>Google Chrome</w:t>
      </w:r>
      <w:r w:rsidRPr="00C83941">
        <w:rPr>
          <w:lang w:val="en-US"/>
        </w:rPr>
        <w:t xml:space="preserve">, </w:t>
      </w:r>
      <w:r w:rsidRPr="00BC4A8A">
        <w:rPr>
          <w:lang w:val="en-US"/>
        </w:rPr>
        <w:t>Visual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Studio</w:t>
      </w:r>
    </w:p>
    <w:p w14:paraId="38A3BFBC" w14:textId="43214997" w:rsidR="005071D1" w:rsidRPr="00AB452D" w:rsidRDefault="005071D1" w:rsidP="00C83941">
      <w:pPr>
        <w:pStyle w:val="a3"/>
        <w:tabs>
          <w:tab w:val="left" w:pos="993"/>
        </w:tabs>
        <w:ind w:firstLine="0"/>
        <w:rPr>
          <w:lang w:val="en-US"/>
        </w:rPr>
      </w:pPr>
      <w:r w:rsidRPr="005071D1">
        <w:rPr>
          <w:lang w:val="en-US"/>
        </w:rPr>
        <w:t xml:space="preserve">2022, Microsoft SQL Server Management Studio </w:t>
      </w:r>
      <w:r w:rsidR="00C83941">
        <w:rPr>
          <w:lang w:val="en-US"/>
        </w:rPr>
        <w:t>21</w:t>
      </w:r>
      <w:r w:rsidRPr="005071D1">
        <w:rPr>
          <w:lang w:val="en-US"/>
        </w:rPr>
        <w:t>, draw.io.</w:t>
      </w:r>
    </w:p>
    <w:p w14:paraId="7CFF5307" w14:textId="77777777" w:rsidR="00AB452D" w:rsidRPr="00BC4A8A" w:rsidRDefault="00AB452D" w:rsidP="00AB452D">
      <w:pPr>
        <w:pStyle w:val="a3"/>
        <w:rPr>
          <w:lang w:val="en-US"/>
        </w:rPr>
      </w:pPr>
    </w:p>
    <w:p w14:paraId="6A213B89" w14:textId="77777777" w:rsidR="00AB452D" w:rsidRPr="00BC4A8A" w:rsidRDefault="00AB452D" w:rsidP="00AB452D">
      <w:pPr>
        <w:pStyle w:val="a3"/>
        <w:rPr>
          <w:lang w:val="en-US"/>
        </w:rPr>
      </w:pPr>
    </w:p>
    <w:p w14:paraId="17F5EAB0" w14:textId="77777777" w:rsidR="00AB452D" w:rsidRPr="00BC4A8A" w:rsidRDefault="00AB452D" w:rsidP="00AB452D">
      <w:pPr>
        <w:pStyle w:val="a3"/>
        <w:rPr>
          <w:lang w:val="en-US"/>
        </w:rPr>
      </w:pPr>
    </w:p>
    <w:p w14:paraId="50391556" w14:textId="77777777" w:rsidR="00AB452D" w:rsidRPr="00BC4A8A" w:rsidRDefault="00AB452D" w:rsidP="00AB452D">
      <w:pPr>
        <w:pStyle w:val="a3"/>
        <w:rPr>
          <w:lang w:val="en-US"/>
        </w:rPr>
      </w:pPr>
    </w:p>
    <w:p w14:paraId="38F4754F" w14:textId="77777777" w:rsidR="00810637" w:rsidRPr="00670A29" w:rsidRDefault="00F116CE" w:rsidP="007B1296">
      <w:pPr>
        <w:pStyle w:val="1"/>
      </w:pPr>
      <w:bookmarkStart w:id="4" w:name="_Toc194696992"/>
      <w:r>
        <w:lastRenderedPageBreak/>
        <w:t>Охрана труда и техника безопасности при работе на ПК</w:t>
      </w:r>
      <w:bookmarkEnd w:id="4"/>
    </w:p>
    <w:p w14:paraId="15453536" w14:textId="77777777" w:rsidR="000D2CC7" w:rsidRDefault="000D2CC7" w:rsidP="000D2CC7">
      <w:pPr>
        <w:pStyle w:val="a3"/>
        <w:ind w:firstLine="708"/>
        <w:contextualSpacing/>
      </w:pPr>
      <w:r>
        <w:t>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 w14:paraId="1B172678" w14:textId="77777777" w:rsidR="000D2CC7" w:rsidRDefault="000D2CC7" w:rsidP="000D2CC7">
      <w:pPr>
        <w:pStyle w:val="a3"/>
        <w:contextualSpacing/>
      </w:pPr>
      <w:r>
        <w:t>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14:paraId="622B98DE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повышенный уровень электромагнитных излучений;</w:t>
      </w:r>
    </w:p>
    <w:p w14:paraId="3D945D3B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повышенный уровень статического электричества;</w:t>
      </w:r>
    </w:p>
    <w:p w14:paraId="7FC97F70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пониженная ионизация воздуха;</w:t>
      </w:r>
    </w:p>
    <w:p w14:paraId="702AF82D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статические физические перегрузки;</w:t>
      </w:r>
    </w:p>
    <w:p w14:paraId="3B7FC65E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перенапряжение зрительных анализаторов.</w:t>
      </w:r>
    </w:p>
    <w:p w14:paraId="2FE9CCE8" w14:textId="77777777" w:rsidR="000D2CC7" w:rsidRDefault="000D2CC7" w:rsidP="000D2CC7">
      <w:pPr>
        <w:pStyle w:val="a3"/>
        <w:contextualSpacing/>
      </w:pPr>
      <w:r>
        <w:t>Работник обязан:</w:t>
      </w:r>
    </w:p>
    <w:p w14:paraId="3766A212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в</w:t>
      </w:r>
      <w:r w:rsidR="000D2CC7">
        <w:t>ыполнять только ту работу, которая определ</w:t>
      </w:r>
      <w:r>
        <w:t>ена его должностной инструкцией;</w:t>
      </w:r>
    </w:p>
    <w:p w14:paraId="77645272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</w:t>
      </w:r>
      <w:r>
        <w:t>держать в чистоте рабочее место;</w:t>
      </w:r>
    </w:p>
    <w:p w14:paraId="5EBBCB4F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облюдать режим труда и отдыха</w:t>
      </w:r>
      <w:r>
        <w:t>;</w:t>
      </w:r>
    </w:p>
    <w:p w14:paraId="6573851E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облюдать меры пожарной безопасности.</w:t>
      </w:r>
    </w:p>
    <w:p w14:paraId="1BC6AD90" w14:textId="77777777" w:rsidR="000D2CC7" w:rsidRDefault="000D2CC7" w:rsidP="000D2CC7">
      <w:pPr>
        <w:pStyle w:val="a3"/>
        <w:contextualSpacing/>
      </w:pPr>
      <w:r>
        <w:t>Рабочая мебель для пользователей компьютерной техникой должна отвечать следующим требованиям:</w:t>
      </w:r>
    </w:p>
    <w:p w14:paraId="2FFD22BD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 xml:space="preserve">высота рабочей поверхности стола должна </w:t>
      </w:r>
      <w:r w:rsidR="000129E9">
        <w:t xml:space="preserve">регулироваться в пределах </w:t>
      </w:r>
      <w:r>
        <w:t>800 мм;</w:t>
      </w:r>
    </w:p>
    <w:p w14:paraId="1D2A73B2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14:paraId="00A52EA3" w14:textId="32842485" w:rsidR="000D2CC7" w:rsidRDefault="00477851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рабочий стул</w:t>
      </w:r>
      <w:r w:rsidR="000D2CC7">
        <w:t xml:space="preserve"> должен быть подъемно-поворотным и регулируемым по высоте и углам наклона сиденья и спинки, а также </w:t>
      </w:r>
      <w:r w:rsidR="00873BE7">
        <w:t>–</w:t>
      </w:r>
      <w:r w:rsidR="000D2CC7">
        <w:t xml:space="preserve"> расстоянию спинки от переднего края сиденья;</w:t>
      </w:r>
    </w:p>
    <w:p w14:paraId="5BFAD4D1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lastRenderedPageBreak/>
        <w:t>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</w:p>
    <w:p w14:paraId="40C33935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рабочее место с персональным компьютером должно быть оснащено легко перемещаемым пюпитром для документов.</w:t>
      </w:r>
    </w:p>
    <w:p w14:paraId="1C767F0C" w14:textId="77777777" w:rsidR="002F1F23" w:rsidRDefault="000D2CC7" w:rsidP="000129E9">
      <w:pPr>
        <w:pStyle w:val="a3"/>
        <w:contextualSpacing/>
      </w:pPr>
      <w:r>
        <w:t>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</w:t>
      </w:r>
      <w:r w:rsidR="00175554">
        <w:t>.</w:t>
      </w:r>
    </w:p>
    <w:p w14:paraId="16E4D47D" w14:textId="77777777" w:rsidR="00F116CE" w:rsidRDefault="00F116CE" w:rsidP="00F116CE">
      <w:pPr>
        <w:pStyle w:val="1"/>
      </w:pPr>
      <w:bookmarkStart w:id="5" w:name="_Toc194696993"/>
      <w:r>
        <w:lastRenderedPageBreak/>
        <w:t>Выполнение работ по ПМ.11</w:t>
      </w:r>
      <w:bookmarkEnd w:id="5"/>
    </w:p>
    <w:p w14:paraId="63B8816C" w14:textId="77777777" w:rsidR="00F116CE" w:rsidRDefault="00F116CE" w:rsidP="002727A9">
      <w:pPr>
        <w:pStyle w:val="2"/>
        <w:ind w:firstLine="850"/>
      </w:pPr>
      <w:bookmarkStart w:id="6" w:name="_Toc194696994"/>
      <w:r>
        <w:t>Проектирование</w:t>
      </w:r>
      <w:r w:rsidR="00046A82">
        <w:t xml:space="preserve"> базы данных</w:t>
      </w:r>
      <w:bookmarkEnd w:id="6"/>
    </w:p>
    <w:p w14:paraId="5562097A" w14:textId="77777777" w:rsidR="00334270" w:rsidRDefault="00334270" w:rsidP="00334270">
      <w:pPr>
        <w:pStyle w:val="a3"/>
        <w:jc w:val="left"/>
      </w:pPr>
      <w:commentRangeStart w:id="7"/>
      <w:r w:rsidRPr="00334270">
        <w:t xml:space="preserve">Для разработки базы данных, предназначенной для эффективного хранения, поиска и защиты данных о дорожных материалах, система должна обеспечивать учет материалов, их типов, принадлежность к дорогам и разграничение доступа. </w:t>
      </w:r>
    </w:p>
    <w:p w14:paraId="5BE6A49B" w14:textId="7ABCBFE6" w:rsidR="003E3B90" w:rsidRDefault="00334270" w:rsidP="00334270">
      <w:pPr>
        <w:pStyle w:val="a3"/>
        <w:jc w:val="left"/>
      </w:pPr>
      <w:r w:rsidRPr="00334270">
        <w:t xml:space="preserve">Каждый материал имеет свой уникальный номер, </w:t>
      </w:r>
      <w:r>
        <w:t>тип</w:t>
      </w:r>
      <w:r w:rsidRPr="00334270">
        <w:t xml:space="preserve">, толщину, плотность и стоимость за килограмм. Список </w:t>
      </w:r>
      <w:r>
        <w:t xml:space="preserve">дорог </w:t>
      </w:r>
      <w:r w:rsidRPr="00334270">
        <w:t xml:space="preserve">содержит их </w:t>
      </w:r>
      <w:r>
        <w:t>длину и ширину</w:t>
      </w:r>
      <w:r w:rsidRPr="00334270">
        <w:t>. На рисунке 1 показана концептуальная модель предметной области в виде ERD, созданная с помощью средства проектирования Draw.io.</w:t>
      </w:r>
      <w:commentRangeEnd w:id="7"/>
      <w:r w:rsidR="00873BE7">
        <w:rPr>
          <w:rStyle w:val="aff6"/>
        </w:rPr>
        <w:commentReference w:id="7"/>
      </w:r>
    </w:p>
    <w:p w14:paraId="3A45B902" w14:textId="00548DCC" w:rsidR="00D1458B" w:rsidRDefault="00334270" w:rsidP="00D1458B">
      <w:pPr>
        <w:pStyle w:val="a3"/>
        <w:jc w:val="center"/>
      </w:pPr>
      <w:commentRangeStart w:id="8"/>
      <w:r w:rsidRPr="00334270">
        <w:rPr>
          <w:noProof/>
          <w:lang w:eastAsia="ru-RU"/>
        </w:rPr>
        <w:drawing>
          <wp:inline distT="0" distB="0" distL="0" distR="0" wp14:anchorId="7D292E07" wp14:editId="2FD7AEAA">
            <wp:extent cx="5010849" cy="1952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873BE7">
        <w:rPr>
          <w:rStyle w:val="aff6"/>
        </w:rPr>
        <w:commentReference w:id="8"/>
      </w:r>
    </w:p>
    <w:p w14:paraId="1FD74E61" w14:textId="77777777" w:rsidR="00D1458B" w:rsidRDefault="00D1458B" w:rsidP="00D1458B">
      <w:pPr>
        <w:pStyle w:val="a3"/>
        <w:jc w:val="center"/>
      </w:pPr>
    </w:p>
    <w:p w14:paraId="21E6B21C" w14:textId="77777777" w:rsidR="00687673" w:rsidRDefault="00907A2C" w:rsidP="00D1458B">
      <w:pPr>
        <w:pStyle w:val="a3"/>
        <w:jc w:val="center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46462E" w:rsidRPr="00CB5F04">
        <w:rPr>
          <w:noProof/>
        </w:rPr>
        <w:t xml:space="preserve">Рисунок </w:t>
      </w:r>
      <w:r w:rsidR="0046462E">
        <w:rPr>
          <w:noProof/>
        </w:rPr>
        <w:t>1</w:t>
      </w:r>
      <w:r w:rsidR="0046462E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14:paraId="2A4BB1F7" w14:textId="77777777" w:rsidR="00D1458B" w:rsidRPr="00687673" w:rsidRDefault="00D1458B" w:rsidP="00D1458B">
      <w:pPr>
        <w:pStyle w:val="a3"/>
        <w:jc w:val="center"/>
      </w:pPr>
    </w:p>
    <w:p w14:paraId="34F729BF" w14:textId="5786F7DC" w:rsidR="00D771B2" w:rsidRDefault="00687673" w:rsidP="00F03F64">
      <w:pPr>
        <w:pStyle w:val="a3"/>
      </w:pPr>
      <w:r>
        <w:t>СУБД Microsoft SQL Server, выбранная для хранения данных, является</w:t>
      </w:r>
      <w:r w:rsidR="00942DC8">
        <w:t xml:space="preserve"> </w:t>
      </w:r>
      <w:r>
        <w:t>реляционной, поэтому требуе</w:t>
      </w:r>
      <w:r w:rsidR="00714027">
        <w:t>тся преобразовать разработанную</w:t>
      </w:r>
      <w:r w:rsidR="00C70B43">
        <w:t xml:space="preserve"> </w:t>
      </w:r>
      <w:r>
        <w:t>концептуальную модель в логическую</w:t>
      </w:r>
      <w:r w:rsidR="00714027">
        <w:t xml:space="preserve"> с учетом правил преобразования </w:t>
      </w:r>
      <w:r>
        <w:t>ER</w:t>
      </w:r>
      <w:r w:rsidR="002328E4">
        <w:t xml:space="preserve"> </w:t>
      </w:r>
      <w:r>
        <w:t>мод</w:t>
      </w:r>
      <w:r w:rsidR="00F03F64">
        <w:t>ели в реляционную модель данных:</w:t>
      </w:r>
      <w:r w:rsidR="00D771B2">
        <w:t xml:space="preserve"> </w:t>
      </w:r>
    </w:p>
    <w:p w14:paraId="09095623" w14:textId="69D4147B" w:rsidR="00D771B2" w:rsidRDefault="00F03F64" w:rsidP="00D771B2">
      <w:pPr>
        <w:pStyle w:val="a3"/>
      </w:pPr>
      <w:commentRangeStart w:id="9"/>
      <w:r>
        <w:t xml:space="preserve">- </w:t>
      </w:r>
      <w:r w:rsidR="002328E4" w:rsidRPr="003223A9">
        <w:rPr>
          <w:color w:val="EE0000"/>
          <w:highlight w:val="yellow"/>
        </w:rPr>
        <w:t>С</w:t>
      </w:r>
      <w:r w:rsidR="002328E4" w:rsidRPr="002328E4">
        <w:t xml:space="preserve">вязь между сущностями </w:t>
      </w:r>
      <w:r w:rsidR="002328E4">
        <w:t>Дорога</w:t>
      </w:r>
      <w:r w:rsidR="002328E4" w:rsidRPr="002328E4">
        <w:t xml:space="preserve"> и </w:t>
      </w:r>
      <w:r w:rsidR="002328E4">
        <w:t>Расчёт</w:t>
      </w:r>
      <w:r w:rsidR="002328E4" w:rsidRPr="002328E4">
        <w:t xml:space="preserve">: связь </w:t>
      </w:r>
      <w:r w:rsidR="002328E4" w:rsidRPr="003223A9">
        <w:rPr>
          <w:color w:val="EE0000"/>
          <w:highlight w:val="yellow"/>
        </w:rPr>
        <w:t>"</w:t>
      </w:r>
      <w:r w:rsidR="002328E4" w:rsidRPr="002328E4">
        <w:t>один ко многим</w:t>
      </w:r>
      <w:r w:rsidR="002328E4" w:rsidRPr="003223A9">
        <w:rPr>
          <w:color w:val="EE0000"/>
          <w:highlight w:val="yellow"/>
        </w:rPr>
        <w:t>"</w:t>
      </w:r>
      <w:r w:rsidR="002328E4" w:rsidRPr="002328E4">
        <w:t xml:space="preserve"> (</w:t>
      </w:r>
      <w:proofErr w:type="gramStart"/>
      <w:r w:rsidR="002328E4" w:rsidRPr="002328E4">
        <w:t>1:М</w:t>
      </w:r>
      <w:proofErr w:type="gramEnd"/>
      <w:r w:rsidR="002328E4" w:rsidRPr="002328E4">
        <w:t xml:space="preserve">), где одна дорога может иметь несколько расчетов. Эта связь является обязательной для сущности </w:t>
      </w:r>
      <w:r w:rsidR="002328E4">
        <w:t>Расчёт</w:t>
      </w:r>
      <w:r w:rsidR="002328E4" w:rsidRPr="002328E4">
        <w:t>, так как каждый расчет должен быть связан с дорогой</w:t>
      </w:r>
      <w:r w:rsidR="002328E4" w:rsidRPr="00873BE7">
        <w:rPr>
          <w:highlight w:val="yellow"/>
        </w:rPr>
        <w:t>.</w:t>
      </w:r>
      <w:r w:rsidR="00D771B2">
        <w:t>,</w:t>
      </w:r>
    </w:p>
    <w:p w14:paraId="463A36B6" w14:textId="33F24DDD" w:rsidR="00F03F64" w:rsidRDefault="00F03F64" w:rsidP="00F03F64">
      <w:pPr>
        <w:pStyle w:val="a3"/>
      </w:pPr>
      <w:r>
        <w:lastRenderedPageBreak/>
        <w:t xml:space="preserve">- </w:t>
      </w:r>
      <w:r w:rsidR="002328E4" w:rsidRPr="003223A9">
        <w:rPr>
          <w:color w:val="EE0000"/>
          <w:highlight w:val="yellow"/>
        </w:rPr>
        <w:t>С</w:t>
      </w:r>
      <w:r w:rsidR="002328E4" w:rsidRPr="002328E4">
        <w:t xml:space="preserve">вязь между сущностями </w:t>
      </w:r>
      <w:r w:rsidR="002328E4">
        <w:t>Материал</w:t>
      </w:r>
      <w:r w:rsidR="002328E4" w:rsidRPr="002328E4">
        <w:t xml:space="preserve"> и </w:t>
      </w:r>
      <w:r w:rsidR="002328E4">
        <w:t>Расчёт</w:t>
      </w:r>
      <w:r w:rsidR="002328E4" w:rsidRPr="002328E4">
        <w:t xml:space="preserve">: связь </w:t>
      </w:r>
      <w:r w:rsidR="002328E4" w:rsidRPr="003223A9">
        <w:rPr>
          <w:color w:val="EE0000"/>
          <w:highlight w:val="yellow"/>
        </w:rPr>
        <w:t>"</w:t>
      </w:r>
      <w:r w:rsidR="002328E4" w:rsidRPr="002328E4">
        <w:t>один ко многим</w:t>
      </w:r>
      <w:r w:rsidR="002328E4" w:rsidRPr="003223A9">
        <w:rPr>
          <w:color w:val="EE0000"/>
          <w:highlight w:val="yellow"/>
        </w:rPr>
        <w:t>"</w:t>
      </w:r>
      <w:r w:rsidR="002328E4" w:rsidRPr="002328E4">
        <w:t xml:space="preserve"> (</w:t>
      </w:r>
      <w:proofErr w:type="gramStart"/>
      <w:r w:rsidR="002328E4" w:rsidRPr="002328E4">
        <w:t>1:М</w:t>
      </w:r>
      <w:proofErr w:type="gramEnd"/>
      <w:r w:rsidR="002328E4" w:rsidRPr="002328E4">
        <w:t xml:space="preserve">), где один материал может использоваться в нескольких расчетах. Эта связь также является обязательной для сущности </w:t>
      </w:r>
      <w:r w:rsidR="002328E4">
        <w:t>Расчёт</w:t>
      </w:r>
      <w:r w:rsidR="002328E4" w:rsidRPr="002328E4">
        <w:t>, так как каждый расчет должен быть связан с материалом.</w:t>
      </w:r>
      <w:commentRangeEnd w:id="9"/>
      <w:r w:rsidR="00873BE7">
        <w:rPr>
          <w:rStyle w:val="aff6"/>
        </w:rPr>
        <w:commentReference w:id="9"/>
      </w:r>
    </w:p>
    <w:p w14:paraId="4E48B633" w14:textId="77777777" w:rsidR="00687673" w:rsidRDefault="00CD0714" w:rsidP="00687673">
      <w:pPr>
        <w:pStyle w:val="a3"/>
      </w:pPr>
      <w:r>
        <w:t>На рисунке 2</w:t>
      </w:r>
      <w:r w:rsidR="00687673">
        <w:t xml:space="preserve"> показана логическая модель предметной области, полученная путем преобра</w:t>
      </w:r>
      <w:r w:rsidR="00A946E2">
        <w:t>зования концептуальной модели</w:t>
      </w:r>
      <w:r w:rsidR="00687673">
        <w:t xml:space="preserve"> и созданная с помощью средства проектирования Draw.io.</w:t>
      </w:r>
    </w:p>
    <w:p w14:paraId="56828ECE" w14:textId="77777777" w:rsidR="00687673" w:rsidRDefault="00687673" w:rsidP="00687673">
      <w:pPr>
        <w:pStyle w:val="a3"/>
        <w:rPr>
          <w:highlight w:val="yellow"/>
        </w:rPr>
      </w:pPr>
    </w:p>
    <w:p w14:paraId="69AD4B3A" w14:textId="028CDB02" w:rsidR="00F03F64" w:rsidRDefault="00E4305F" w:rsidP="00F03F64">
      <w:pPr>
        <w:pStyle w:val="a3"/>
        <w:jc w:val="center"/>
      </w:pPr>
      <w:commentRangeStart w:id="10"/>
      <w:r w:rsidRPr="00E4305F">
        <w:rPr>
          <w:noProof/>
          <w:lang w:eastAsia="ru-RU"/>
        </w:rPr>
        <w:drawing>
          <wp:inline distT="0" distB="0" distL="0" distR="0" wp14:anchorId="7EFF5B24" wp14:editId="514444AD">
            <wp:extent cx="5258578" cy="2051936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406" cy="205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3223A9">
        <w:rPr>
          <w:rStyle w:val="aff6"/>
        </w:rPr>
        <w:commentReference w:id="10"/>
      </w:r>
    </w:p>
    <w:p w14:paraId="382BDA78" w14:textId="77777777" w:rsidR="00F03F64" w:rsidRDefault="00F03F64" w:rsidP="00F03F64">
      <w:pPr>
        <w:pStyle w:val="a3"/>
        <w:jc w:val="center"/>
      </w:pPr>
    </w:p>
    <w:p w14:paraId="056904BD" w14:textId="77777777" w:rsidR="00CD0714" w:rsidRDefault="00CD0714" w:rsidP="00F03F64">
      <w:pPr>
        <w:pStyle w:val="a3"/>
        <w:jc w:val="center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420E78CE" w14:textId="77777777" w:rsidR="00E4305F" w:rsidRPr="009067D6" w:rsidRDefault="00E4305F" w:rsidP="00F03F64">
      <w:pPr>
        <w:pStyle w:val="a3"/>
        <w:jc w:val="center"/>
        <w:rPr>
          <w:highlight w:val="yellow"/>
        </w:rPr>
      </w:pPr>
    </w:p>
    <w:p w14:paraId="28E783A7" w14:textId="35913A62" w:rsidR="00CD0714" w:rsidRDefault="00290F00" w:rsidP="00687673">
      <w:pPr>
        <w:pStyle w:val="a3"/>
      </w:pPr>
      <w:r>
        <w:t>На рисунке 3 показана физическая модель предметной области, разработанная на основе логической модели для СУБД Microsoft SQL Server Express 20</w:t>
      </w:r>
      <w:r w:rsidR="00E4305F">
        <w:t>21</w:t>
      </w:r>
      <w:r>
        <w:t>.</w:t>
      </w:r>
    </w:p>
    <w:p w14:paraId="54B271F6" w14:textId="77777777" w:rsidR="00290F00" w:rsidRDefault="00290F00" w:rsidP="00C70B43">
      <w:pPr>
        <w:pStyle w:val="a3"/>
        <w:ind w:firstLine="0"/>
      </w:pPr>
    </w:p>
    <w:p w14:paraId="5CCAD178" w14:textId="1633FF0A" w:rsidR="00D1458B" w:rsidRDefault="0049351E" w:rsidP="003223A9">
      <w:pPr>
        <w:pStyle w:val="a3"/>
        <w:ind w:firstLine="0"/>
        <w:jc w:val="center"/>
      </w:pPr>
      <w:commentRangeStart w:id="11"/>
      <w:r w:rsidRPr="0049351E">
        <w:rPr>
          <w:noProof/>
          <w:lang w:eastAsia="ru-RU"/>
        </w:rPr>
        <w:drawing>
          <wp:inline distT="0" distB="0" distL="0" distR="0" wp14:anchorId="533624A5" wp14:editId="0966E08D">
            <wp:extent cx="5440680" cy="130985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0180" cy="131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3223A9">
        <w:rPr>
          <w:rStyle w:val="aff6"/>
        </w:rPr>
        <w:commentReference w:id="11"/>
      </w:r>
    </w:p>
    <w:p w14:paraId="6BD2C008" w14:textId="77777777" w:rsidR="00D1458B" w:rsidRDefault="00D1458B" w:rsidP="00D1458B">
      <w:pPr>
        <w:pStyle w:val="a3"/>
      </w:pPr>
    </w:p>
    <w:p w14:paraId="0F1DF223" w14:textId="77777777" w:rsidR="00290F00" w:rsidRPr="00D1458B" w:rsidRDefault="00290F00" w:rsidP="00D1458B">
      <w:pPr>
        <w:pStyle w:val="a3"/>
        <w:jc w:val="center"/>
        <w:rPr>
          <w:highlight w:val="yellow"/>
        </w:rPr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0ADEECAE" w14:textId="77777777" w:rsidR="007B1296" w:rsidRDefault="007B1296" w:rsidP="00C70B43">
      <w:pPr>
        <w:pStyle w:val="2"/>
        <w:tabs>
          <w:tab w:val="left" w:pos="709"/>
        </w:tabs>
        <w:ind w:firstLine="850"/>
      </w:pPr>
      <w:bookmarkStart w:id="12" w:name="_Toc194696995"/>
      <w:r>
        <w:lastRenderedPageBreak/>
        <w:t>Разработка базы данных и объектов базы данных</w:t>
      </w:r>
      <w:bookmarkEnd w:id="12"/>
    </w:p>
    <w:p w14:paraId="252A7906" w14:textId="77777777" w:rsidR="00D1458B" w:rsidRDefault="00862BAA" w:rsidP="00D1458B">
      <w:pPr>
        <w:pStyle w:val="a3"/>
      </w:pPr>
      <w:r>
        <w:t>В таблице 1 в виде словаря данных представлено описание созданных таблиц и ограничений целостности БД.</w:t>
      </w:r>
    </w:p>
    <w:p w14:paraId="69719C4A" w14:textId="77777777" w:rsidR="00D1458B" w:rsidRDefault="00D1458B" w:rsidP="00D1458B">
      <w:pPr>
        <w:pStyle w:val="a3"/>
      </w:pPr>
    </w:p>
    <w:p w14:paraId="52C80C55" w14:textId="4998FA2B" w:rsidR="001B17C1" w:rsidRDefault="001B17C1" w:rsidP="00014B15">
      <w:pPr>
        <w:pStyle w:val="a3"/>
        <w:ind w:firstLine="0"/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p w14:paraId="10834BED" w14:textId="77777777" w:rsidR="00014B15" w:rsidRPr="00014B15" w:rsidRDefault="00014B15" w:rsidP="00014B15">
      <w:pPr>
        <w:pStyle w:val="a3"/>
        <w:ind w:firstLine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984"/>
        <w:gridCol w:w="1985"/>
        <w:gridCol w:w="2232"/>
      </w:tblGrid>
      <w:tr w:rsidR="001B17C1" w:rsidRPr="001B17C1" w14:paraId="5F79A978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DF38A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4ED17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88425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22B6C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8BFF9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014B15" w:rsidRPr="001B17C1" w14:paraId="48DC11A6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2B08E" w14:textId="3562FD58" w:rsidR="00014B15" w:rsidRPr="00014B15" w:rsidRDefault="00014B15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Road</w:t>
            </w:r>
          </w:p>
        </w:tc>
      </w:tr>
      <w:tr w:rsidR="00600586" w:rsidRPr="001B17C1" w14:paraId="609EF63E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F3E2" w14:textId="408FC4D6" w:rsidR="00600586" w:rsidRPr="006B0AF8" w:rsidRDefault="00014B15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1F220" w14:textId="0A0DA496" w:rsidR="00600586" w:rsidRPr="00862BAA" w:rsidRDefault="00600586" w:rsidP="00600586">
            <w:pPr>
              <w:jc w:val="center"/>
              <w:rPr>
                <w:lang w:val="en-US"/>
              </w:rPr>
            </w:pPr>
            <w:bookmarkStart w:id="13" w:name="_Hlk200069255"/>
            <w:proofErr w:type="spellStart"/>
            <w:r w:rsidRPr="00862BAA">
              <w:rPr>
                <w:lang w:val="en-US"/>
              </w:rPr>
              <w:t>Id</w:t>
            </w:r>
            <w:r w:rsidR="0049351E">
              <w:rPr>
                <w:lang w:val="en-US"/>
              </w:rPr>
              <w:t>Road</w:t>
            </w:r>
            <w:bookmarkEnd w:id="13"/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2AB57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3E9DE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FCB81" w14:textId="433DAE35" w:rsidR="00600586" w:rsidRPr="001B17C1" w:rsidRDefault="0049351E" w:rsidP="00600586">
            <w:pPr>
              <w:jc w:val="center"/>
            </w:pPr>
            <w:r w:rsidRPr="001B17C1">
              <w:t>Автоинкрементный</w:t>
            </w:r>
          </w:p>
        </w:tc>
      </w:tr>
      <w:tr w:rsidR="00600586" w:rsidRPr="001B17C1" w14:paraId="556483AD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99552" w14:textId="77777777" w:rsidR="00600586" w:rsidRPr="001B17C1" w:rsidRDefault="00600586" w:rsidP="0060058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23ABE" w14:textId="711E6815" w:rsidR="00600586" w:rsidRPr="00862BAA" w:rsidRDefault="0049351E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4373B" w14:textId="7F2BC7EF" w:rsidR="00600586" w:rsidRPr="00862BAA" w:rsidRDefault="0049351E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B2B7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3DCA4" w14:textId="5C7D0C13" w:rsidR="00600586" w:rsidRPr="001B17C1" w:rsidRDefault="00600586" w:rsidP="00600586">
            <w:pPr>
              <w:jc w:val="center"/>
            </w:pPr>
          </w:p>
        </w:tc>
      </w:tr>
      <w:tr w:rsidR="00600586" w:rsidRPr="001B17C1" w14:paraId="35FB4DB7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C66AE" w14:textId="77777777" w:rsidR="00600586" w:rsidRPr="001B17C1" w:rsidRDefault="00600586" w:rsidP="0060058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BEB17" w14:textId="7814923A" w:rsidR="00600586" w:rsidRPr="00862BAA" w:rsidRDefault="0049351E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6AEF1" w14:textId="571BB1B3" w:rsidR="00600586" w:rsidRPr="001B17C1" w:rsidRDefault="0049351E" w:rsidP="00600586">
            <w:pPr>
              <w:jc w:val="center"/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2285F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38FAB" w14:textId="77777777" w:rsidR="00600586" w:rsidRPr="001B17C1" w:rsidRDefault="00600586" w:rsidP="00600586">
            <w:pPr>
              <w:jc w:val="center"/>
            </w:pPr>
          </w:p>
        </w:tc>
      </w:tr>
      <w:tr w:rsidR="00600586" w:rsidRPr="001B17C1" w14:paraId="50863B9D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140F9" w14:textId="6AB22A58" w:rsidR="00600586" w:rsidRPr="0060058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1B17C1" w:rsidRPr="001B17C1" w14:paraId="014D8972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9E7DA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6CAA" w14:textId="4BB32A8A" w:rsidR="001B17C1" w:rsidRPr="00862BAA" w:rsidRDefault="00066026" w:rsidP="00600586">
            <w:pPr>
              <w:jc w:val="center"/>
              <w:rPr>
                <w:lang w:val="en-US"/>
              </w:rPr>
            </w:pPr>
            <w:bookmarkStart w:id="14" w:name="_Hlk200069264"/>
            <w:proofErr w:type="spellStart"/>
            <w:r>
              <w:rPr>
                <w:lang w:val="en-US"/>
              </w:rPr>
              <w:t>IdMaterial</w:t>
            </w:r>
            <w:bookmarkEnd w:id="14"/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580C4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98BDC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75AA6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 w:rsidRPr="001B17C1">
              <w:t>Автоинкрементный</w:t>
            </w:r>
          </w:p>
        </w:tc>
      </w:tr>
      <w:tr w:rsidR="001B17C1" w:rsidRPr="001B17C1" w14:paraId="5E5CF622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E86B3" w14:textId="77777777" w:rsidR="001B17C1" w:rsidRPr="00862BAA" w:rsidRDefault="001B17C1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241EA" w14:textId="381BF53A" w:rsidR="001B17C1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9EE4" w14:textId="62BC60E5" w:rsidR="001B17C1" w:rsidRPr="00862BAA" w:rsidRDefault="00862BAA" w:rsidP="00600586">
            <w:pPr>
              <w:jc w:val="center"/>
              <w:rPr>
                <w:lang w:val="en-US"/>
              </w:rPr>
            </w:pPr>
            <w:proofErr w:type="gramStart"/>
            <w:r w:rsidRPr="00862BAA">
              <w:rPr>
                <w:lang w:val="en-US"/>
              </w:rPr>
              <w:t>varchar(</w:t>
            </w:r>
            <w:proofErr w:type="gramEnd"/>
            <w:r w:rsidR="009C655E">
              <w:rPr>
                <w:lang w:val="en-US"/>
              </w:rPr>
              <w:t>5</w:t>
            </w:r>
            <w:r w:rsidRPr="00862BAA">
              <w:rPr>
                <w:lang w:val="en-US"/>
              </w:rPr>
              <w:t>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49C7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60C92" w14:textId="1E5DB907" w:rsidR="001B17C1" w:rsidRPr="00862BAA" w:rsidRDefault="001B17C1" w:rsidP="00600586">
            <w:pPr>
              <w:jc w:val="center"/>
              <w:rPr>
                <w:lang w:val="en-US"/>
              </w:rPr>
            </w:pPr>
          </w:p>
        </w:tc>
      </w:tr>
      <w:tr w:rsidR="00066026" w:rsidRPr="001B17C1" w14:paraId="59E3F451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13AB5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5FD10" w14:textId="658E7F27" w:rsidR="00066026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066026">
              <w:t>Thickness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9F0FB" w14:textId="1EA04A82" w:rsidR="00066026" w:rsidRPr="00862BAA" w:rsidRDefault="00066026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EA06E" w14:textId="6C3D8353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D79BC" w14:textId="77777777" w:rsidR="00066026" w:rsidRDefault="00066026" w:rsidP="00600586">
            <w:pPr>
              <w:jc w:val="center"/>
            </w:pPr>
          </w:p>
        </w:tc>
      </w:tr>
      <w:tr w:rsidR="00066026" w:rsidRPr="001B17C1" w14:paraId="36F2E08A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1B09C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11C47" w14:textId="0E30F6D1" w:rsidR="00066026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066026">
              <w:t>Density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8DD6" w14:textId="0657174A" w:rsidR="00066026" w:rsidRPr="00862BAA" w:rsidRDefault="00066026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C0D81" w14:textId="0EE40423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E1A2" w14:textId="77777777" w:rsidR="00066026" w:rsidRDefault="00066026" w:rsidP="00600586">
            <w:pPr>
              <w:jc w:val="center"/>
            </w:pPr>
          </w:p>
        </w:tc>
      </w:tr>
      <w:tr w:rsidR="00066026" w:rsidRPr="001B17C1" w14:paraId="644A8104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7CB2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AA396" w14:textId="635BB78D" w:rsidR="00066026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066026">
              <w:t>CostPerKg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2930C" w14:textId="562533B5" w:rsidR="00066026" w:rsidRPr="00862BAA" w:rsidRDefault="00066026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0203C" w14:textId="5C7F654A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14E6D" w14:textId="77777777" w:rsidR="00066026" w:rsidRDefault="00066026" w:rsidP="00600586">
            <w:pPr>
              <w:jc w:val="center"/>
            </w:pPr>
          </w:p>
        </w:tc>
      </w:tr>
      <w:tr w:rsidR="006B0AF8" w:rsidRPr="001B17C1" w14:paraId="5F7BDE50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B5FED" w14:textId="5E88E720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Calculation</w:t>
            </w:r>
          </w:p>
        </w:tc>
      </w:tr>
      <w:tr w:rsidR="006B0AF8" w:rsidRPr="001B17C1" w14:paraId="6E88BA46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C8D6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DF24" w14:textId="60B9EB9A" w:rsidR="006B0AF8" w:rsidRDefault="00066026" w:rsidP="006005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IdCalculation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52931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A10B9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04D78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 w:rsidRPr="001B17C1">
              <w:t>Автоинкрементный</w:t>
            </w:r>
          </w:p>
        </w:tc>
      </w:tr>
      <w:tr w:rsidR="006B0AF8" w:rsidRPr="001B17C1" w14:paraId="04674EE9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F0CCA" w14:textId="34BA6F25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A5083" w14:textId="2B07B5CC" w:rsidR="006B0AF8" w:rsidRPr="00862BAA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862BAA">
              <w:rPr>
                <w:lang w:val="en-US"/>
              </w:rPr>
              <w:t>Id</w:t>
            </w:r>
            <w:r>
              <w:rPr>
                <w:lang w:val="en-US"/>
              </w:rPr>
              <w:t>Road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F9518" w14:textId="2806B519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862BAA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9BF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69824" w14:textId="138B204B" w:rsidR="006B0AF8" w:rsidRPr="00471256" w:rsidRDefault="00121BB4" w:rsidP="00600586">
            <w:pPr>
              <w:jc w:val="center"/>
            </w:pPr>
            <w:r w:rsidRPr="001B17C1">
              <w:t>Автоинкрементный</w:t>
            </w:r>
          </w:p>
        </w:tc>
      </w:tr>
      <w:tr w:rsidR="006B0AF8" w:rsidRPr="001B17C1" w14:paraId="07A02CEB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BD9E9" w14:textId="0477D218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B0AF8">
              <w:rPr>
                <w:lang w:val="en-US"/>
              </w:rPr>
              <w:t>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2A8" w14:textId="3351A90D" w:rsidR="006B0AF8" w:rsidRDefault="00066026" w:rsidP="006005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IdMaterial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9D04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7967F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55F27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 w:rsidRPr="001B17C1">
              <w:t>Автоинкрементный</w:t>
            </w:r>
          </w:p>
        </w:tc>
      </w:tr>
      <w:tr w:rsidR="006B0AF8" w:rsidRPr="001B17C1" w14:paraId="4AD2C4C2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7ED5E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9F941" w14:textId="48212E24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MaterialAmount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FEBE" w14:textId="54B9C8C9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8877A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245F7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</w:tr>
      <w:tr w:rsidR="006B0AF8" w:rsidRPr="001B17C1" w14:paraId="5EE21E51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330E1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D884" w14:textId="0BE11A32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SandAmount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234E" w14:textId="4284598F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061FE" w14:textId="7F3D8BBA" w:rsidR="006B0AF8" w:rsidRPr="00121BB4" w:rsidRDefault="00121BB4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C345F" w14:textId="77265E05" w:rsidR="006B0AF8" w:rsidRPr="001B3395" w:rsidRDefault="006B0AF8" w:rsidP="00600586">
            <w:pPr>
              <w:jc w:val="center"/>
            </w:pPr>
          </w:p>
        </w:tc>
      </w:tr>
      <w:tr w:rsidR="006B0AF8" w:rsidRPr="001B17C1" w14:paraId="51A491F8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1E25E" w14:textId="62F9035F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5FAEC" w14:textId="20EC6157" w:rsidR="006B0AF8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GeotextileAmount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83A93" w14:textId="61E4D8C8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C0992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7FCA7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</w:tr>
      <w:tr w:rsidR="006B0AF8" w:rsidRPr="001B17C1" w14:paraId="59B33205" w14:textId="77777777" w:rsidTr="00121BB4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1F96A" w14:textId="73850812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A2787" w14:textId="1579B8F1" w:rsidR="006B0AF8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TotalCost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B65F2" w14:textId="4D33797B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2D11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BAFC6" w14:textId="77777777" w:rsidR="006B0AF8" w:rsidRPr="001B17C1" w:rsidRDefault="006B0AF8" w:rsidP="00600586">
            <w:pPr>
              <w:jc w:val="center"/>
            </w:pPr>
          </w:p>
        </w:tc>
      </w:tr>
    </w:tbl>
    <w:p w14:paraId="0836E1EC" w14:textId="77777777" w:rsidR="006B0AF8" w:rsidRDefault="006B0AF8" w:rsidP="00D160AE">
      <w:pPr>
        <w:pStyle w:val="a3"/>
        <w:rPr>
          <w:lang w:val="en-US"/>
        </w:rPr>
      </w:pPr>
    </w:p>
    <w:p w14:paraId="241EC060" w14:textId="77777777" w:rsidR="00121BB4" w:rsidRDefault="00121BB4" w:rsidP="00600586">
      <w:pPr>
        <w:pStyle w:val="a3"/>
        <w:rPr>
          <w:lang w:val="en-US"/>
        </w:rPr>
      </w:pPr>
    </w:p>
    <w:p w14:paraId="3C85DD59" w14:textId="13400D1D" w:rsidR="009A5C06" w:rsidRPr="00121BB4" w:rsidRDefault="009A5C06" w:rsidP="00600586">
      <w:pPr>
        <w:pStyle w:val="a3"/>
      </w:pPr>
      <w:r>
        <w:lastRenderedPageBreak/>
        <w:t xml:space="preserve">Для создания таблиц БД и ограничений целостности требуется выполнить соответствующие </w:t>
      </w:r>
      <w:commentRangeStart w:id="15"/>
      <w:r>
        <w:t xml:space="preserve">DDL </w:t>
      </w:r>
      <w:commentRangeEnd w:id="15"/>
      <w:r w:rsidR="003223A9">
        <w:rPr>
          <w:rStyle w:val="aff6"/>
        </w:rPr>
        <w:commentReference w:id="15"/>
      </w:r>
      <w:r>
        <w:t>команды. Код</w:t>
      </w:r>
      <w:r w:rsidRPr="00121BB4">
        <w:t xml:space="preserve"> </w:t>
      </w:r>
      <w:r>
        <w:t>создания</w:t>
      </w:r>
      <w:r w:rsidRPr="00121BB4">
        <w:t xml:space="preserve"> </w:t>
      </w:r>
      <w:r>
        <w:t>таблиц</w:t>
      </w:r>
      <w:r w:rsidRPr="00121BB4">
        <w:t xml:space="preserve"> </w:t>
      </w:r>
      <w:r w:rsidR="00121BB4">
        <w:rPr>
          <w:lang w:val="en-US"/>
        </w:rPr>
        <w:t>Road</w:t>
      </w:r>
      <w:r w:rsidR="00121BB4" w:rsidRPr="00121BB4">
        <w:t xml:space="preserve">, </w:t>
      </w:r>
      <w:r w:rsidR="00121BB4">
        <w:rPr>
          <w:lang w:val="en-US"/>
        </w:rPr>
        <w:t>Material</w:t>
      </w:r>
      <w:r w:rsidR="00121BB4" w:rsidRPr="00121BB4">
        <w:t xml:space="preserve">, </w:t>
      </w:r>
      <w:r w:rsidR="00121BB4">
        <w:rPr>
          <w:lang w:val="en-US"/>
        </w:rPr>
        <w:t>Calculation</w:t>
      </w:r>
      <w:r w:rsidR="00121BB4" w:rsidRPr="00121BB4">
        <w:t xml:space="preserve"> </w:t>
      </w:r>
      <w:r>
        <w:t>представлен</w:t>
      </w:r>
      <w:r w:rsidRPr="00121BB4">
        <w:t xml:space="preserve"> </w:t>
      </w:r>
      <w:r>
        <w:t>листингом</w:t>
      </w:r>
      <w:r w:rsidRPr="00121BB4">
        <w:t xml:space="preserve"> 1.</w:t>
      </w:r>
    </w:p>
    <w:p w14:paraId="14A73636" w14:textId="77777777" w:rsidR="00121BB4" w:rsidRPr="00121BB4" w:rsidRDefault="00121BB4" w:rsidP="00600586">
      <w:pPr>
        <w:pStyle w:val="a3"/>
      </w:pPr>
    </w:p>
    <w:p w14:paraId="7689652A" w14:textId="6C3A5F36" w:rsidR="009A5C06" w:rsidRPr="00524B7D" w:rsidRDefault="009A5C06" w:rsidP="00D1458B">
      <w:pPr>
        <w:spacing w:line="360" w:lineRule="auto"/>
      </w:pPr>
      <w:r>
        <w:t>Листинг</w:t>
      </w:r>
      <w:r w:rsidRPr="00121BB4">
        <w:t xml:space="preserve"> 1 – </w:t>
      </w:r>
      <w:r w:rsidR="00121BB4" w:rsidRPr="00121BB4">
        <w:rPr>
          <w:lang w:val="en-US"/>
        </w:rPr>
        <w:t>SQL</w:t>
      </w:r>
      <w:r w:rsidR="00121BB4" w:rsidRPr="00121BB4">
        <w:t>-запрос для создания таблиц</w:t>
      </w:r>
    </w:p>
    <w:p w14:paraId="1D8C0BAC" w14:textId="77777777" w:rsidR="009A5C06" w:rsidRPr="00121BB4" w:rsidRDefault="009A5C06" w:rsidP="003223A9"/>
    <w:p w14:paraId="504AABC4" w14:textId="77777777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commentRangeStart w:id="16"/>
      <w:r w:rsidRPr="00121BB4">
        <w:rPr>
          <w:rFonts w:ascii="Courier New" w:hAnsi="Courier New" w:cs="Courier New"/>
          <w:sz w:val="24"/>
          <w:szCs w:val="20"/>
          <w:lang w:val="en-US"/>
        </w:rPr>
        <w:t>CREATE TABLE Road (</w:t>
      </w:r>
    </w:p>
    <w:p w14:paraId="5BAC5019" w14:textId="5B8FD494" w:rsidR="00121BB4" w:rsidRPr="00121BB4" w:rsidRDefault="00524B7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IdRoad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 xml:space="preserve">INT PRIMARY KEY </w:t>
      </w:r>
      <w:proofErr w:type="gramStart"/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IDENTITY(</w:t>
      </w:r>
      <w:proofErr w:type="gramEnd"/>
      <w:r w:rsidR="00121BB4" w:rsidRPr="00121BB4">
        <w:rPr>
          <w:rFonts w:ascii="Courier New" w:hAnsi="Courier New" w:cs="Courier New"/>
          <w:sz w:val="24"/>
          <w:szCs w:val="20"/>
          <w:lang w:val="en-US"/>
        </w:rPr>
        <w:t>1,1),</w:t>
      </w:r>
    </w:p>
    <w:p w14:paraId="7C89BD60" w14:textId="08E478E0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Length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48CE65BE" w14:textId="77777777" w:rsid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Width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</w:t>
      </w:r>
    </w:p>
    <w:p w14:paraId="7CCB5665" w14:textId="3DBE4E4B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00E6E7DE" w14:textId="77777777" w:rsid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62FA4125" w14:textId="31220357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CREATE TABLE Material (</w:t>
      </w:r>
    </w:p>
    <w:p w14:paraId="35A210E4" w14:textId="76DC2ACA" w:rsidR="00121BB4" w:rsidRPr="00121BB4" w:rsidRDefault="00524B7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 xml:space="preserve">INT PRIMARY KEY </w:t>
      </w:r>
      <w:proofErr w:type="gramStart"/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IDENTITY(</w:t>
      </w:r>
      <w:proofErr w:type="gramEnd"/>
      <w:r w:rsidR="00121BB4" w:rsidRPr="00121BB4">
        <w:rPr>
          <w:rFonts w:ascii="Courier New" w:hAnsi="Courier New" w:cs="Courier New"/>
          <w:sz w:val="24"/>
          <w:szCs w:val="20"/>
          <w:lang w:val="en-US"/>
        </w:rPr>
        <w:t>1,1),</w:t>
      </w:r>
    </w:p>
    <w:p w14:paraId="256EDC9D" w14:textId="0E428AB7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Type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VARCHAR(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50) NOT NULL,</w:t>
      </w:r>
    </w:p>
    <w:p w14:paraId="29122816" w14:textId="64622FDB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Thickness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38989E8C" w14:textId="1C49066F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Density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5207306F" w14:textId="20D6BAB3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121BB4">
        <w:rPr>
          <w:rFonts w:ascii="Courier New" w:hAnsi="Courier New" w:cs="Courier New"/>
          <w:sz w:val="24"/>
          <w:szCs w:val="20"/>
          <w:lang w:val="en-US"/>
        </w:rPr>
        <w:t>CostPerKg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</w:t>
      </w:r>
    </w:p>
    <w:p w14:paraId="78D9E86A" w14:textId="77777777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6DF90B22" w14:textId="77777777" w:rsid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17DF4D52" w14:textId="68C523BD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CREATE TABLE Calculation (</w:t>
      </w:r>
    </w:p>
    <w:p w14:paraId="6CA5FE48" w14:textId="7C1EF46F" w:rsidR="00121BB4" w:rsidRPr="00121BB4" w:rsidRDefault="00524B7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IdCalculation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 xml:space="preserve">INT PRIMARY KEY </w:t>
      </w:r>
      <w:proofErr w:type="gramStart"/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IDENTITY(</w:t>
      </w:r>
      <w:proofErr w:type="gramEnd"/>
      <w:r w:rsidR="00121BB4" w:rsidRPr="00121BB4">
        <w:rPr>
          <w:rFonts w:ascii="Courier New" w:hAnsi="Courier New" w:cs="Courier New"/>
          <w:sz w:val="24"/>
          <w:szCs w:val="20"/>
          <w:lang w:val="en-US"/>
        </w:rPr>
        <w:t>1,1),</w:t>
      </w:r>
    </w:p>
    <w:p w14:paraId="3718F28A" w14:textId="6A1C21E8" w:rsidR="00121BB4" w:rsidRPr="00121BB4" w:rsidRDefault="00524B7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IdRoad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INT NOT NULL,</w:t>
      </w:r>
    </w:p>
    <w:p w14:paraId="531D5EA4" w14:textId="0AA7836E" w:rsidR="00121BB4" w:rsidRPr="00121BB4" w:rsidRDefault="00524B7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INT NOT NULL,</w:t>
      </w:r>
    </w:p>
    <w:p w14:paraId="28C4907F" w14:textId="4A8CEE00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121BB4">
        <w:rPr>
          <w:rFonts w:ascii="Courier New" w:hAnsi="Courier New" w:cs="Courier New"/>
          <w:sz w:val="24"/>
          <w:szCs w:val="20"/>
          <w:lang w:val="en-US"/>
        </w:rPr>
        <w:t>MaterialAmount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17E82697" w14:textId="7ECADCD3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121BB4">
        <w:rPr>
          <w:rFonts w:ascii="Courier New" w:hAnsi="Courier New" w:cs="Courier New"/>
          <w:sz w:val="24"/>
          <w:szCs w:val="20"/>
          <w:lang w:val="en-US"/>
        </w:rPr>
        <w:t>SandAmount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401D2926" w14:textId="7BA06091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121BB4">
        <w:rPr>
          <w:rFonts w:ascii="Courier New" w:hAnsi="Courier New" w:cs="Courier New"/>
          <w:sz w:val="24"/>
          <w:szCs w:val="20"/>
          <w:lang w:val="en-US"/>
        </w:rPr>
        <w:t>GeotextileAmount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39C07CC8" w14:textId="6A5870D5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121BB4">
        <w:rPr>
          <w:rFonts w:ascii="Courier New" w:hAnsi="Courier New" w:cs="Courier New"/>
          <w:sz w:val="24"/>
          <w:szCs w:val="20"/>
          <w:lang w:val="en-US"/>
        </w:rPr>
        <w:t>TotalCost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121BB4">
        <w:rPr>
          <w:rFonts w:ascii="Courier New" w:hAnsi="Courier New" w:cs="Courier New"/>
          <w:sz w:val="24"/>
          <w:szCs w:val="20"/>
          <w:lang w:val="en-US"/>
        </w:rPr>
        <w:t>10, 2) NOT NULL,</w:t>
      </w:r>
    </w:p>
    <w:p w14:paraId="287FE6AA" w14:textId="5B502CAC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FOREIGN KEY (</w:t>
      </w:r>
      <w:proofErr w:type="spellStart"/>
      <w:r w:rsidR="00524B7D" w:rsidRPr="00524B7D">
        <w:rPr>
          <w:rFonts w:ascii="Courier New" w:hAnsi="Courier New" w:cs="Courier New"/>
          <w:sz w:val="24"/>
          <w:szCs w:val="20"/>
          <w:lang w:val="en-US"/>
        </w:rPr>
        <w:t>IdRoad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) REFERENCES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Road(</w:t>
      </w:r>
      <w:proofErr w:type="spellStart"/>
      <w:proofErr w:type="gramEnd"/>
      <w:r w:rsidR="00524B7D" w:rsidRPr="00524B7D">
        <w:rPr>
          <w:rFonts w:ascii="Courier New" w:hAnsi="Courier New" w:cs="Courier New"/>
          <w:sz w:val="24"/>
          <w:szCs w:val="20"/>
          <w:lang w:val="en-US"/>
        </w:rPr>
        <w:t>IdRoad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>),</w:t>
      </w:r>
    </w:p>
    <w:p w14:paraId="4DC0D1B6" w14:textId="3035CACD" w:rsidR="00121BB4" w:rsidRPr="00121BB4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FOREIGN KEY (</w:t>
      </w:r>
      <w:proofErr w:type="spellStart"/>
      <w:r w:rsidR="00524B7D" w:rsidRPr="00524B7D"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 xml:space="preserve">) REFERENCES </w:t>
      </w:r>
      <w:proofErr w:type="gramStart"/>
      <w:r w:rsidRPr="00121BB4">
        <w:rPr>
          <w:rFonts w:ascii="Courier New" w:hAnsi="Courier New" w:cs="Courier New"/>
          <w:sz w:val="24"/>
          <w:szCs w:val="20"/>
          <w:lang w:val="en-US"/>
        </w:rPr>
        <w:t>Material(</w:t>
      </w:r>
      <w:proofErr w:type="spellStart"/>
      <w:proofErr w:type="gramEnd"/>
      <w:r w:rsidR="00524B7D" w:rsidRPr="00524B7D"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121BB4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75E616F0" w14:textId="793A17AB" w:rsidR="002A4837" w:rsidRPr="00524B7D" w:rsidRDefault="00121BB4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</w:rPr>
      </w:pPr>
      <w:r w:rsidRPr="00121BB4">
        <w:rPr>
          <w:rFonts w:ascii="Courier New" w:hAnsi="Courier New" w:cs="Courier New"/>
          <w:sz w:val="24"/>
          <w:szCs w:val="20"/>
        </w:rPr>
        <w:t>);</w:t>
      </w:r>
      <w:commentRangeEnd w:id="16"/>
      <w:r w:rsidR="003223A9">
        <w:rPr>
          <w:rStyle w:val="aff6"/>
        </w:rPr>
        <w:commentReference w:id="16"/>
      </w:r>
    </w:p>
    <w:p w14:paraId="0CA5EE6D" w14:textId="77777777" w:rsidR="003223A9" w:rsidRDefault="003223A9" w:rsidP="002727A9">
      <w:pPr>
        <w:pStyle w:val="a3"/>
      </w:pPr>
    </w:p>
    <w:p w14:paraId="170AFD2F" w14:textId="1594E871" w:rsidR="002A4837" w:rsidRDefault="002A4837" w:rsidP="002727A9">
      <w:pPr>
        <w:pStyle w:val="a3"/>
      </w:pPr>
      <w:r>
        <w:t xml:space="preserve">Для решения поставленных задач в БД требуется создать представление </w:t>
      </w:r>
      <w:proofErr w:type="spellStart"/>
      <w:r w:rsidR="00524B7D" w:rsidRPr="00524B7D">
        <w:t>vCalculationDetails</w:t>
      </w:r>
      <w:proofErr w:type="spellEnd"/>
      <w:r>
        <w:t xml:space="preserve">, </w:t>
      </w:r>
      <w:r w:rsidR="00524B7D">
        <w:t xml:space="preserve">упрощающее доступ к данным </w:t>
      </w:r>
      <w:r w:rsidR="00524B7D" w:rsidRPr="00524B7D">
        <w:t>о расчетах, включая информацию о дорогах и материалах</w:t>
      </w:r>
      <w:r w:rsidR="00524B7D">
        <w:t xml:space="preserve"> </w:t>
      </w:r>
      <w:r>
        <w:t>(код создания пр</w:t>
      </w:r>
      <w:r w:rsidR="00BC4A8A">
        <w:t xml:space="preserve">едставления показан в листинге </w:t>
      </w:r>
      <w:r>
        <w:t>2),</w:t>
      </w:r>
    </w:p>
    <w:p w14:paraId="1B9FC1A1" w14:textId="77777777" w:rsidR="00927D29" w:rsidRPr="002A4837" w:rsidRDefault="00927D29" w:rsidP="00C23030">
      <w:pPr>
        <w:pStyle w:val="a1"/>
        <w:numPr>
          <w:ilvl w:val="0"/>
          <w:numId w:val="0"/>
        </w:numPr>
        <w:rPr>
          <w:iCs/>
        </w:rPr>
      </w:pPr>
    </w:p>
    <w:p w14:paraId="1D85B2EB" w14:textId="77777777" w:rsidR="00524B7D" w:rsidRDefault="00524B7D" w:rsidP="009171D5"/>
    <w:p w14:paraId="4D90C281" w14:textId="77777777" w:rsidR="00524B7D" w:rsidRDefault="00524B7D" w:rsidP="009171D5"/>
    <w:p w14:paraId="434953A3" w14:textId="77777777" w:rsidR="00524B7D" w:rsidRDefault="00524B7D" w:rsidP="009171D5"/>
    <w:p w14:paraId="63534863" w14:textId="77777777" w:rsidR="00524B7D" w:rsidRDefault="00524B7D" w:rsidP="009171D5"/>
    <w:p w14:paraId="42A2B5C8" w14:textId="77777777" w:rsidR="00524B7D" w:rsidRDefault="00524B7D" w:rsidP="009171D5"/>
    <w:p w14:paraId="50E504B0" w14:textId="1F5EFE61" w:rsidR="00524B7D" w:rsidRDefault="003223A9" w:rsidP="009171D5">
      <w:r w:rsidRPr="003223A9">
        <w:rPr>
          <w:highlight w:val="yellow"/>
        </w:rPr>
        <w:t>Много пустого</w:t>
      </w:r>
    </w:p>
    <w:p w14:paraId="5AD3F0E3" w14:textId="7CF1B5DE" w:rsidR="009171D5" w:rsidRPr="003223A9" w:rsidRDefault="00BC4A8A" w:rsidP="009171D5">
      <w:r>
        <w:lastRenderedPageBreak/>
        <w:t>Листинг</w:t>
      </w:r>
      <w:r w:rsidRPr="003223A9">
        <w:t xml:space="preserve"> 2</w:t>
      </w:r>
      <w:r w:rsidR="009171D5" w:rsidRPr="003223A9">
        <w:t xml:space="preserve"> – </w:t>
      </w:r>
      <w:r w:rsidR="002A4837">
        <w:t>Код</w:t>
      </w:r>
      <w:r w:rsidR="002A4837" w:rsidRPr="003223A9">
        <w:t xml:space="preserve"> </w:t>
      </w:r>
      <w:r w:rsidR="002A4837">
        <w:t>создания</w:t>
      </w:r>
      <w:r w:rsidR="002A4837" w:rsidRPr="003223A9">
        <w:t xml:space="preserve"> </w:t>
      </w:r>
      <w:r w:rsidR="002A4837">
        <w:t>представления</w:t>
      </w:r>
      <w:r w:rsidR="002A4837" w:rsidRPr="003223A9">
        <w:t xml:space="preserve"> </w:t>
      </w:r>
      <w:proofErr w:type="spellStart"/>
      <w:r w:rsidR="00524B7D" w:rsidRPr="00F87A10">
        <w:rPr>
          <w:lang w:val="en-US"/>
        </w:rPr>
        <w:t>vCalculationDetails</w:t>
      </w:r>
      <w:proofErr w:type="spellEnd"/>
    </w:p>
    <w:p w14:paraId="6A279A75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6419E5D7">
        <w:rPr>
          <w:lang w:val="en-US"/>
        </w:rPr>
        <w:t>CREATE VIEW [</w:t>
      </w:r>
      <w:proofErr w:type="spellStart"/>
      <w:r w:rsidRPr="6419E5D7">
        <w:rPr>
          <w:lang w:val="en-US"/>
        </w:rPr>
        <w:t>dbo</w:t>
      </w:r>
      <w:proofErr w:type="spellEnd"/>
      <w:proofErr w:type="gramStart"/>
      <w:r w:rsidRPr="6419E5D7">
        <w:rPr>
          <w:lang w:val="en-US"/>
        </w:rPr>
        <w:t>].[</w:t>
      </w:r>
      <w:proofErr w:type="spellStart"/>
      <w:proofErr w:type="gramEnd"/>
      <w:r w:rsidRPr="6419E5D7">
        <w:rPr>
          <w:lang w:val="en-US"/>
        </w:rPr>
        <w:t>vCalculationDetails</w:t>
      </w:r>
      <w:proofErr w:type="spellEnd"/>
      <w:r w:rsidRPr="6419E5D7">
        <w:rPr>
          <w:lang w:val="en-US"/>
        </w:rPr>
        <w:t>] AS</w:t>
      </w:r>
    </w:p>
    <w:p w14:paraId="0C5D6A73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>SELECT</w:t>
      </w:r>
    </w:p>
    <w:p w14:paraId="76C97F7D" w14:textId="32E5F1A5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c.IdCalculation</w:t>
      </w:r>
      <w:proofErr w:type="spellEnd"/>
      <w:r w:rsidRPr="00524B7D">
        <w:rPr>
          <w:lang w:val="en-US"/>
        </w:rPr>
        <w:t>,</w:t>
      </w:r>
    </w:p>
    <w:p w14:paraId="2B2CC3B7" w14:textId="14911E69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proofErr w:type="gramStart"/>
      <w:r w:rsidRPr="00524B7D">
        <w:rPr>
          <w:lang w:val="en-US"/>
        </w:rPr>
        <w:t>r.IdRoad</w:t>
      </w:r>
      <w:proofErr w:type="spellEnd"/>
      <w:proofErr w:type="gramEnd"/>
      <w:r w:rsidRPr="00524B7D">
        <w:rPr>
          <w:lang w:val="en-US"/>
        </w:rPr>
        <w:t>,</w:t>
      </w:r>
    </w:p>
    <w:p w14:paraId="6F5D0D22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proofErr w:type="gramStart"/>
      <w:r w:rsidRPr="00524B7D">
        <w:rPr>
          <w:lang w:val="en-US"/>
        </w:rPr>
        <w:t>r.Length</w:t>
      </w:r>
      <w:proofErr w:type="spellEnd"/>
      <w:proofErr w:type="gramEnd"/>
      <w:r w:rsidRPr="00524B7D">
        <w:rPr>
          <w:lang w:val="en-US"/>
        </w:rPr>
        <w:t>,</w:t>
      </w:r>
    </w:p>
    <w:p w14:paraId="5FCDC065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proofErr w:type="gramStart"/>
      <w:r w:rsidRPr="00524B7D">
        <w:rPr>
          <w:lang w:val="en-US"/>
        </w:rPr>
        <w:t>r.Width</w:t>
      </w:r>
      <w:proofErr w:type="spellEnd"/>
      <w:proofErr w:type="gramEnd"/>
      <w:r w:rsidRPr="00524B7D">
        <w:rPr>
          <w:lang w:val="en-US"/>
        </w:rPr>
        <w:t>,</w:t>
      </w:r>
    </w:p>
    <w:p w14:paraId="735AC405" w14:textId="2BCA8D0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m.IdMaterial</w:t>
      </w:r>
      <w:proofErr w:type="spellEnd"/>
      <w:r w:rsidRPr="00524B7D">
        <w:rPr>
          <w:lang w:val="en-US"/>
        </w:rPr>
        <w:t>,</w:t>
      </w:r>
    </w:p>
    <w:p w14:paraId="7C1EF224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m.Type</w:t>
      </w:r>
      <w:proofErr w:type="spellEnd"/>
      <w:r w:rsidRPr="00524B7D">
        <w:rPr>
          <w:lang w:val="en-US"/>
        </w:rPr>
        <w:t>,</w:t>
      </w:r>
    </w:p>
    <w:p w14:paraId="4A3C58DF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m.Thickness</w:t>
      </w:r>
      <w:proofErr w:type="spellEnd"/>
      <w:r w:rsidRPr="00524B7D">
        <w:rPr>
          <w:lang w:val="en-US"/>
        </w:rPr>
        <w:t>,</w:t>
      </w:r>
    </w:p>
    <w:p w14:paraId="082A3E5A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c.MaterialAmount</w:t>
      </w:r>
      <w:proofErr w:type="spellEnd"/>
      <w:r w:rsidRPr="00524B7D">
        <w:rPr>
          <w:lang w:val="en-US"/>
        </w:rPr>
        <w:t>,</w:t>
      </w:r>
    </w:p>
    <w:p w14:paraId="57A6C648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c.SandAmount</w:t>
      </w:r>
      <w:proofErr w:type="spellEnd"/>
      <w:r w:rsidRPr="00524B7D">
        <w:rPr>
          <w:lang w:val="en-US"/>
        </w:rPr>
        <w:t>,</w:t>
      </w:r>
    </w:p>
    <w:p w14:paraId="34118BDA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c.GeotextileAmount</w:t>
      </w:r>
      <w:proofErr w:type="spellEnd"/>
      <w:r w:rsidRPr="00524B7D">
        <w:rPr>
          <w:lang w:val="en-US"/>
        </w:rPr>
        <w:t>,</w:t>
      </w:r>
    </w:p>
    <w:p w14:paraId="202EFFEA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</w:t>
      </w:r>
      <w:proofErr w:type="spellStart"/>
      <w:r w:rsidRPr="00524B7D">
        <w:rPr>
          <w:lang w:val="en-US"/>
        </w:rPr>
        <w:t>c.TotalCost</w:t>
      </w:r>
      <w:proofErr w:type="spellEnd"/>
    </w:p>
    <w:p w14:paraId="461C860E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>FROM</w:t>
      </w:r>
    </w:p>
    <w:p w14:paraId="4F4F9CF4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Calculation c</w:t>
      </w:r>
    </w:p>
    <w:p w14:paraId="3C451CA0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>JOIN</w:t>
      </w:r>
    </w:p>
    <w:p w14:paraId="4267F3C0" w14:textId="0627468F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Road r ON </w:t>
      </w:r>
      <w:proofErr w:type="spellStart"/>
      <w:proofErr w:type="gramStart"/>
      <w:r w:rsidRPr="00524B7D">
        <w:rPr>
          <w:lang w:val="en-US"/>
        </w:rPr>
        <w:t>c.IdRoad</w:t>
      </w:r>
      <w:proofErr w:type="spellEnd"/>
      <w:proofErr w:type="gramEnd"/>
      <w:r w:rsidRPr="00524B7D">
        <w:rPr>
          <w:lang w:val="en-US"/>
        </w:rPr>
        <w:t xml:space="preserve"> = </w:t>
      </w:r>
      <w:proofErr w:type="spellStart"/>
      <w:proofErr w:type="gramStart"/>
      <w:r w:rsidRPr="00524B7D">
        <w:rPr>
          <w:lang w:val="en-US"/>
        </w:rPr>
        <w:t>r.IdRoad</w:t>
      </w:r>
      <w:proofErr w:type="spellEnd"/>
      <w:proofErr w:type="gramEnd"/>
    </w:p>
    <w:p w14:paraId="28FEED7C" w14:textId="77777777" w:rsidR="00524B7D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>JOIN</w:t>
      </w:r>
    </w:p>
    <w:p w14:paraId="478C8036" w14:textId="61123E04" w:rsidR="002A4837" w:rsidRPr="00524B7D" w:rsidRDefault="00524B7D" w:rsidP="003223A9">
      <w:pPr>
        <w:pStyle w:val="aff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rPr>
          <w:lang w:val="en-US"/>
        </w:rPr>
      </w:pPr>
      <w:r w:rsidRPr="00524B7D">
        <w:rPr>
          <w:lang w:val="en-US"/>
        </w:rPr>
        <w:t xml:space="preserve">    Material m ON </w:t>
      </w:r>
      <w:proofErr w:type="spellStart"/>
      <w:proofErr w:type="gramStart"/>
      <w:r w:rsidRPr="00524B7D">
        <w:rPr>
          <w:lang w:val="en-US"/>
        </w:rPr>
        <w:t>c.IdMaterial</w:t>
      </w:r>
      <w:proofErr w:type="spellEnd"/>
      <w:proofErr w:type="gramEnd"/>
      <w:r w:rsidRPr="00524B7D">
        <w:rPr>
          <w:lang w:val="en-US"/>
        </w:rPr>
        <w:t xml:space="preserve"> = </w:t>
      </w:r>
      <w:proofErr w:type="spellStart"/>
      <w:proofErr w:type="gramStart"/>
      <w:r w:rsidRPr="00524B7D">
        <w:rPr>
          <w:lang w:val="en-US"/>
        </w:rPr>
        <w:t>m.IdMaterial</w:t>
      </w:r>
      <w:proofErr w:type="spellEnd"/>
      <w:proofErr w:type="gramEnd"/>
      <w:r w:rsidRPr="00524B7D">
        <w:rPr>
          <w:lang w:val="en-US"/>
        </w:rPr>
        <w:t>;</w:t>
      </w:r>
    </w:p>
    <w:p w14:paraId="7727D1F7" w14:textId="68345DDC" w:rsidR="002A4837" w:rsidRDefault="002A4837" w:rsidP="002727A9">
      <w:pPr>
        <w:pStyle w:val="a3"/>
      </w:pPr>
      <w:r>
        <w:t>Для решения поставленн</w:t>
      </w:r>
      <w:r w:rsidR="002727A9">
        <w:t>ых задач в БД требуется создать хранимую процедуру</w:t>
      </w:r>
      <w:r>
        <w:t xml:space="preserve"> </w:t>
      </w:r>
      <w:proofErr w:type="spellStart"/>
      <w:r w:rsidR="00524B7D" w:rsidRPr="00524B7D">
        <w:t>AddCalculation</w:t>
      </w:r>
      <w:proofErr w:type="spellEnd"/>
      <w:r>
        <w:t xml:space="preserve">, </w:t>
      </w:r>
      <w:r w:rsidR="00C23030">
        <w:t xml:space="preserve">позволяющая </w:t>
      </w:r>
      <w:r w:rsidR="00C23030" w:rsidRPr="00C23030">
        <w:t xml:space="preserve">добавить </w:t>
      </w:r>
      <w:r w:rsidR="00524B7D" w:rsidRPr="00524B7D">
        <w:t>нов</w:t>
      </w:r>
      <w:r w:rsidR="00524B7D">
        <w:t>ый</w:t>
      </w:r>
      <w:r w:rsidR="00524B7D" w:rsidRPr="00524B7D">
        <w:t xml:space="preserve"> расчет в таблицу </w:t>
      </w:r>
      <w:proofErr w:type="spellStart"/>
      <w:r w:rsidR="00524B7D" w:rsidRPr="00524B7D">
        <w:t>Calculation</w:t>
      </w:r>
      <w:proofErr w:type="spellEnd"/>
      <w:r w:rsidR="00524B7D" w:rsidRPr="00524B7D">
        <w:t xml:space="preserve"> </w:t>
      </w:r>
      <w:r>
        <w:t>(код с</w:t>
      </w:r>
      <w:r w:rsidR="00BC4A8A">
        <w:t>оздания представлен листингом 3</w:t>
      </w:r>
      <w:r>
        <w:t>).</w:t>
      </w:r>
    </w:p>
    <w:p w14:paraId="4DAED8F5" w14:textId="77777777" w:rsidR="00C23030" w:rsidRDefault="00C23030" w:rsidP="00C23030">
      <w:pPr>
        <w:pStyle w:val="a3"/>
      </w:pPr>
    </w:p>
    <w:p w14:paraId="7F3E64C6" w14:textId="77777777" w:rsidR="00524B7D" w:rsidRDefault="00524B7D" w:rsidP="00C23030">
      <w:pPr>
        <w:pStyle w:val="a3"/>
      </w:pPr>
    </w:p>
    <w:p w14:paraId="6166F28F" w14:textId="77777777" w:rsidR="00524B7D" w:rsidRDefault="00524B7D" w:rsidP="00C23030">
      <w:pPr>
        <w:pStyle w:val="a3"/>
      </w:pPr>
    </w:p>
    <w:p w14:paraId="1827E738" w14:textId="77777777" w:rsidR="00524B7D" w:rsidRDefault="00524B7D" w:rsidP="00C23030">
      <w:pPr>
        <w:pStyle w:val="a3"/>
      </w:pPr>
    </w:p>
    <w:p w14:paraId="594FE1C3" w14:textId="77777777" w:rsidR="00524B7D" w:rsidRDefault="00524B7D" w:rsidP="00C23030">
      <w:pPr>
        <w:pStyle w:val="a3"/>
      </w:pPr>
    </w:p>
    <w:p w14:paraId="30DEAD26" w14:textId="77777777" w:rsidR="00524B7D" w:rsidRDefault="00524B7D" w:rsidP="00C23030">
      <w:pPr>
        <w:pStyle w:val="a3"/>
      </w:pPr>
    </w:p>
    <w:p w14:paraId="097D3AD5" w14:textId="77777777" w:rsidR="00524B7D" w:rsidRDefault="00524B7D" w:rsidP="00C23030">
      <w:pPr>
        <w:pStyle w:val="a3"/>
      </w:pPr>
    </w:p>
    <w:p w14:paraId="470FB253" w14:textId="77777777" w:rsidR="00524B7D" w:rsidRDefault="00524B7D" w:rsidP="00C23030">
      <w:pPr>
        <w:pStyle w:val="a3"/>
      </w:pPr>
    </w:p>
    <w:p w14:paraId="6550F94B" w14:textId="77777777" w:rsidR="00524B7D" w:rsidRDefault="00524B7D" w:rsidP="00C23030">
      <w:pPr>
        <w:pStyle w:val="a3"/>
      </w:pPr>
    </w:p>
    <w:p w14:paraId="27545819" w14:textId="77777777" w:rsidR="00524B7D" w:rsidRDefault="00524B7D" w:rsidP="00C23030">
      <w:pPr>
        <w:pStyle w:val="a3"/>
      </w:pPr>
    </w:p>
    <w:p w14:paraId="3240DEB4" w14:textId="77777777" w:rsidR="00524B7D" w:rsidRDefault="00524B7D" w:rsidP="00C23030">
      <w:pPr>
        <w:pStyle w:val="a3"/>
      </w:pPr>
    </w:p>
    <w:p w14:paraId="5C9C9F23" w14:textId="77777777" w:rsidR="00524B7D" w:rsidRDefault="00524B7D" w:rsidP="00C23030">
      <w:pPr>
        <w:pStyle w:val="a3"/>
      </w:pPr>
    </w:p>
    <w:p w14:paraId="1E85EFE0" w14:textId="423E0580" w:rsidR="00524B7D" w:rsidRDefault="003223A9" w:rsidP="00C23030">
      <w:pPr>
        <w:pStyle w:val="a3"/>
      </w:pPr>
      <w:r w:rsidRPr="003223A9">
        <w:rPr>
          <w:highlight w:val="yellow"/>
        </w:rPr>
        <w:t>Много пустого</w:t>
      </w:r>
    </w:p>
    <w:p w14:paraId="47C5FBF5" w14:textId="4EFC688F" w:rsidR="00C23030" w:rsidRDefault="00BC4A8A" w:rsidP="00D1458B">
      <w:pPr>
        <w:spacing w:line="360" w:lineRule="auto"/>
      </w:pPr>
      <w:r>
        <w:lastRenderedPageBreak/>
        <w:t>Листинг 3</w:t>
      </w:r>
      <w:r w:rsidR="00C23030">
        <w:t xml:space="preserve"> – Код создания хранимой процедуры </w:t>
      </w:r>
      <w:proofErr w:type="spellStart"/>
      <w:r w:rsidR="00524B7D" w:rsidRPr="00524B7D">
        <w:t>AddCalculation</w:t>
      </w:r>
      <w:proofErr w:type="spellEnd"/>
    </w:p>
    <w:p w14:paraId="115FAE63" w14:textId="77777777" w:rsidR="00C23030" w:rsidRPr="002A4837" w:rsidRDefault="00C23030" w:rsidP="00D1458B">
      <w:pPr>
        <w:spacing w:line="360" w:lineRule="auto"/>
      </w:pPr>
    </w:p>
    <w:p w14:paraId="231CC651" w14:textId="77777777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6419E5D7">
        <w:rPr>
          <w:rFonts w:ascii="Courier New" w:hAnsi="Courier New" w:cs="Courier New"/>
          <w:sz w:val="24"/>
          <w:szCs w:val="24"/>
          <w:lang w:val="en-US"/>
        </w:rPr>
        <w:t>CREATE PROCEDURE [</w:t>
      </w:r>
      <w:proofErr w:type="spellStart"/>
      <w:r w:rsidRPr="6419E5D7">
        <w:rPr>
          <w:rFonts w:ascii="Courier New" w:hAnsi="Courier New" w:cs="Courier New"/>
          <w:sz w:val="24"/>
          <w:szCs w:val="24"/>
          <w:lang w:val="en-US"/>
        </w:rPr>
        <w:t>dbo</w:t>
      </w:r>
      <w:proofErr w:type="spellEnd"/>
      <w:proofErr w:type="gramStart"/>
      <w:r w:rsidRPr="6419E5D7">
        <w:rPr>
          <w:rFonts w:ascii="Courier New" w:hAnsi="Courier New" w:cs="Courier New"/>
          <w:sz w:val="24"/>
          <w:szCs w:val="24"/>
          <w:lang w:val="en-US"/>
        </w:rPr>
        <w:t>].[</w:t>
      </w:r>
      <w:proofErr w:type="spellStart"/>
      <w:proofErr w:type="gramEnd"/>
      <w:r w:rsidRPr="6419E5D7">
        <w:rPr>
          <w:rFonts w:ascii="Courier New" w:hAnsi="Courier New" w:cs="Courier New"/>
          <w:sz w:val="24"/>
          <w:szCs w:val="24"/>
          <w:lang w:val="en-US"/>
        </w:rPr>
        <w:t>AddCalculation</w:t>
      </w:r>
      <w:proofErr w:type="spellEnd"/>
      <w:r w:rsidRPr="6419E5D7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1F0CCD9" w14:textId="40270A57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708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@IdRoad INT,</w:t>
      </w:r>
    </w:p>
    <w:p w14:paraId="2DEF55E2" w14:textId="675FA39B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@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INT,</w:t>
      </w:r>
    </w:p>
    <w:p w14:paraId="51BE89A8" w14:textId="0D89C706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@MaterialAmount </w:t>
      </w: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>10, 2),</w:t>
      </w:r>
    </w:p>
    <w:p w14:paraId="15B3C19C" w14:textId="79A4DD29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@SandAmount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>10, 2),</w:t>
      </w:r>
    </w:p>
    <w:p w14:paraId="2C172D67" w14:textId="62F2BFDD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@GeotextileAmount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>10, 2)</w:t>
      </w:r>
    </w:p>
    <w:p w14:paraId="103596F2" w14:textId="77777777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AS</w:t>
      </w:r>
    </w:p>
    <w:p w14:paraId="72EC832C" w14:textId="77777777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BEGIN</w:t>
      </w:r>
    </w:p>
    <w:p w14:paraId="76713733" w14:textId="36AB46BD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DECLARE @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CostPerKg </w:t>
      </w: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>10, 2</w:t>
      </w: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);</w:t>
      </w:r>
      <w:proofErr w:type="gramEnd"/>
    </w:p>
    <w:p w14:paraId="20CD0BAE" w14:textId="23F504A1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SELECT @CostPerKg =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CostPerKg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FROM Material WHERE </w:t>
      </w:r>
      <w:proofErr w:type="spellStart"/>
      <w:r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= @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524B7D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7545E0F5" w14:textId="2B247BF2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DECLARE @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TotalCost </w:t>
      </w: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>10, 2</w:t>
      </w:r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);</w:t>
      </w:r>
      <w:proofErr w:type="gramEnd"/>
    </w:p>
    <w:p w14:paraId="14D4138A" w14:textId="70F8ACDA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SET @TotalCost = @CostPerKg * @MaterialAmount +</w:t>
      </w:r>
    </w:p>
    <w:p w14:paraId="26FE446A" w14:textId="0F0C2BC0" w:rsidR="00524B7D" w:rsidRPr="00F87A10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                </w:t>
      </w: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10 * @SandAmount + </w:t>
      </w:r>
    </w:p>
    <w:p w14:paraId="4813917B" w14:textId="60F7153A" w:rsidR="00524B7D" w:rsidRPr="00F87A10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                   2 * @GeotextileAmount</w:t>
      </w:r>
    </w:p>
    <w:p w14:paraId="31C0FB4B" w14:textId="732FFD9C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INSERT INTO Calculation (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IdRoad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MaterialAmount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SandAmount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GeotextileAmount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TotalCost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53753D64" w14:textId="01ED2DAA" w:rsidR="00524B7D" w:rsidRPr="00524B7D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VALUES (@IdRoad, @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524B7D">
        <w:rPr>
          <w:rFonts w:ascii="Courier New" w:hAnsi="Courier New" w:cs="Courier New"/>
          <w:sz w:val="24"/>
          <w:szCs w:val="20"/>
          <w:lang w:val="en-US"/>
        </w:rPr>
        <w:t>, @MaterialAmount, @SandAmount, @GeotextileAmount, @TotalCost);</w:t>
      </w:r>
    </w:p>
    <w:p w14:paraId="780DAB58" w14:textId="53C11AAA" w:rsidR="00C23030" w:rsidRPr="00C23030" w:rsidRDefault="00524B7D" w:rsidP="00F87A1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cs="Times New Roman"/>
          <w:szCs w:val="28"/>
        </w:rPr>
      </w:pPr>
      <w:r w:rsidRPr="00524B7D">
        <w:rPr>
          <w:rFonts w:ascii="Courier New" w:hAnsi="Courier New" w:cs="Courier New"/>
          <w:sz w:val="24"/>
          <w:szCs w:val="20"/>
        </w:rPr>
        <w:t>END;</w:t>
      </w:r>
    </w:p>
    <w:p w14:paraId="3F73491A" w14:textId="77777777" w:rsidR="00C23030" w:rsidRDefault="00C23030" w:rsidP="00C23030">
      <w:pPr>
        <w:spacing w:line="360" w:lineRule="auto"/>
        <w:ind w:firstLine="709"/>
        <w:rPr>
          <w:iCs/>
        </w:rPr>
      </w:pPr>
    </w:p>
    <w:p w14:paraId="44C84748" w14:textId="130207C7" w:rsidR="00C23030" w:rsidRDefault="00C23030" w:rsidP="002727A9">
      <w:pPr>
        <w:spacing w:line="360" w:lineRule="auto"/>
        <w:ind w:firstLine="709"/>
        <w:rPr>
          <w:iCs/>
        </w:rPr>
      </w:pPr>
      <w:r w:rsidRPr="00C23030">
        <w:rPr>
          <w:iCs/>
        </w:rPr>
        <w:t xml:space="preserve">Для решения поставленных задач в БД требуется создать триггер </w:t>
      </w:r>
      <w:proofErr w:type="spellStart"/>
      <w:r w:rsidR="00524B7D" w:rsidRPr="00524B7D">
        <w:rPr>
          <w:iCs/>
        </w:rPr>
        <w:t>trg_UpdateTotalCost</w:t>
      </w:r>
      <w:proofErr w:type="spellEnd"/>
      <w:r w:rsidRPr="00C23030">
        <w:rPr>
          <w:iCs/>
        </w:rPr>
        <w:t xml:space="preserve">, выполняющийся </w:t>
      </w:r>
      <w:r w:rsidR="00524B7D">
        <w:rPr>
          <w:iCs/>
        </w:rPr>
        <w:t xml:space="preserve">при изменении данных в таблице </w:t>
      </w:r>
      <w:proofErr w:type="spellStart"/>
      <w:r w:rsidR="00524B7D">
        <w:rPr>
          <w:iCs/>
          <w:lang w:val="en-US"/>
        </w:rPr>
        <w:t>TotalCost</w:t>
      </w:r>
      <w:proofErr w:type="spellEnd"/>
      <w:r w:rsidR="003223A9">
        <w:rPr>
          <w:iCs/>
        </w:rPr>
        <w:t>.</w:t>
      </w:r>
      <w:r>
        <w:rPr>
          <w:iCs/>
        </w:rPr>
        <w:t xml:space="preserve"> </w:t>
      </w:r>
      <w:r w:rsidR="003223A9">
        <w:rPr>
          <w:iCs/>
        </w:rPr>
        <w:t>К</w:t>
      </w:r>
      <w:r w:rsidRPr="00C23030">
        <w:rPr>
          <w:iCs/>
        </w:rPr>
        <w:t>од создания т</w:t>
      </w:r>
      <w:r w:rsidR="00BC4A8A">
        <w:rPr>
          <w:iCs/>
        </w:rPr>
        <w:t>риггера представлен листингом 4</w:t>
      </w:r>
      <w:r w:rsidRPr="00C23030">
        <w:rPr>
          <w:iCs/>
        </w:rPr>
        <w:t>.</w:t>
      </w:r>
      <w:r w:rsidRPr="00C23030">
        <w:rPr>
          <w:iCs/>
        </w:rPr>
        <w:cr/>
      </w:r>
    </w:p>
    <w:p w14:paraId="70F186A5" w14:textId="77777777" w:rsidR="003223A9" w:rsidRDefault="003223A9" w:rsidP="002727A9">
      <w:pPr>
        <w:spacing w:line="360" w:lineRule="auto"/>
        <w:ind w:firstLine="709"/>
        <w:rPr>
          <w:iCs/>
        </w:rPr>
      </w:pPr>
    </w:p>
    <w:p w14:paraId="52637104" w14:textId="6065C46F" w:rsidR="00C23030" w:rsidRPr="00BC4A8A" w:rsidRDefault="00C23030" w:rsidP="00C23030">
      <w:pPr>
        <w:spacing w:line="360" w:lineRule="auto"/>
        <w:rPr>
          <w:iCs/>
        </w:rPr>
      </w:pPr>
      <w:r w:rsidRPr="00C23030">
        <w:rPr>
          <w:iCs/>
        </w:rPr>
        <w:t>Листинг</w:t>
      </w:r>
      <w:r w:rsidR="00BC4A8A">
        <w:rPr>
          <w:iCs/>
        </w:rPr>
        <w:t xml:space="preserve"> 4</w:t>
      </w:r>
      <w:r w:rsidRPr="00BC4A8A">
        <w:rPr>
          <w:iCs/>
        </w:rPr>
        <w:t xml:space="preserve"> – </w:t>
      </w:r>
      <w:r>
        <w:rPr>
          <w:iCs/>
        </w:rPr>
        <w:t>Код</w:t>
      </w:r>
      <w:r w:rsidRPr="00BC4A8A">
        <w:rPr>
          <w:iCs/>
        </w:rPr>
        <w:t xml:space="preserve"> </w:t>
      </w:r>
      <w:r>
        <w:rPr>
          <w:iCs/>
        </w:rPr>
        <w:t>создания</w:t>
      </w:r>
      <w:r w:rsidRPr="00BC4A8A">
        <w:rPr>
          <w:iCs/>
        </w:rPr>
        <w:t xml:space="preserve"> </w:t>
      </w:r>
      <w:r>
        <w:rPr>
          <w:iCs/>
        </w:rPr>
        <w:t>триггера</w:t>
      </w:r>
      <w:r w:rsidRPr="00BC4A8A">
        <w:rPr>
          <w:iCs/>
        </w:rPr>
        <w:t xml:space="preserve"> </w:t>
      </w:r>
      <w:proofErr w:type="spellStart"/>
      <w:r w:rsidR="00524B7D" w:rsidRPr="00524B7D">
        <w:rPr>
          <w:iCs/>
        </w:rPr>
        <w:t>trg_UpdateTotalCost</w:t>
      </w:r>
      <w:proofErr w:type="spellEnd"/>
    </w:p>
    <w:p w14:paraId="4BF39AD1" w14:textId="77777777" w:rsidR="00C23030" w:rsidRPr="00BC4A8A" w:rsidRDefault="00C23030" w:rsidP="000F7141">
      <w:pPr>
        <w:jc w:val="left"/>
        <w:rPr>
          <w:iCs/>
        </w:rPr>
      </w:pPr>
    </w:p>
    <w:p w14:paraId="39CB6167" w14:textId="77777777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6419E5D7">
        <w:rPr>
          <w:rFonts w:ascii="Courier New" w:hAnsi="Courier New" w:cs="Courier New"/>
          <w:sz w:val="24"/>
          <w:szCs w:val="24"/>
          <w:lang w:val="en-US"/>
        </w:rPr>
        <w:t>CREATE TRIGGER [</w:t>
      </w:r>
      <w:proofErr w:type="spellStart"/>
      <w:r w:rsidRPr="6419E5D7">
        <w:rPr>
          <w:rFonts w:ascii="Courier New" w:hAnsi="Courier New" w:cs="Courier New"/>
          <w:sz w:val="24"/>
          <w:szCs w:val="24"/>
          <w:lang w:val="en-US"/>
        </w:rPr>
        <w:t>dbo</w:t>
      </w:r>
      <w:proofErr w:type="spellEnd"/>
      <w:proofErr w:type="gramStart"/>
      <w:r w:rsidRPr="6419E5D7">
        <w:rPr>
          <w:rFonts w:ascii="Courier New" w:hAnsi="Courier New" w:cs="Courier New"/>
          <w:sz w:val="24"/>
          <w:szCs w:val="24"/>
          <w:lang w:val="en-US"/>
        </w:rPr>
        <w:t>].[</w:t>
      </w:r>
      <w:proofErr w:type="spellStart"/>
      <w:proofErr w:type="gramEnd"/>
      <w:r w:rsidRPr="6419E5D7">
        <w:rPr>
          <w:rFonts w:ascii="Courier New" w:hAnsi="Courier New" w:cs="Courier New"/>
          <w:sz w:val="24"/>
          <w:szCs w:val="24"/>
          <w:lang w:val="en-US"/>
        </w:rPr>
        <w:t>trg_UpdateTotalCost</w:t>
      </w:r>
      <w:proofErr w:type="spellEnd"/>
      <w:r w:rsidRPr="6419E5D7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A647386" w14:textId="77777777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ON Calculation</w:t>
      </w:r>
    </w:p>
    <w:p w14:paraId="0AB0C3FC" w14:textId="77777777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AFTER INSERT, UPDATE</w:t>
      </w:r>
    </w:p>
    <w:p w14:paraId="3A5B4807" w14:textId="77777777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AS</w:t>
      </w:r>
    </w:p>
    <w:p w14:paraId="5AE71832" w14:textId="77777777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BEGIN</w:t>
      </w:r>
    </w:p>
    <w:p w14:paraId="6E982654" w14:textId="77777777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SET NOCOUNT ON;</w:t>
      </w:r>
    </w:p>
    <w:p w14:paraId="5E03617F" w14:textId="77777777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</w:p>
    <w:p w14:paraId="42C01E14" w14:textId="77777777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UPDATE c</w:t>
      </w:r>
    </w:p>
    <w:p w14:paraId="5F4EB00B" w14:textId="77777777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SET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TotalCost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= (</w:t>
      </w:r>
    </w:p>
    <w:p w14:paraId="68C47A79" w14:textId="18CDAE47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    (SELECT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CostPerKg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FROM Material WHERE </w:t>
      </w:r>
      <w:proofErr w:type="spellStart"/>
      <w:r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c.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proofErr w:type="spellEnd"/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) *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MaterialAmount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+</w:t>
      </w:r>
    </w:p>
    <w:p w14:paraId="549B640C" w14:textId="4E9D29D7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10 * </w:t>
      </w:r>
      <w:proofErr w:type="spellStart"/>
      <w:r w:rsidRPr="00F87A10">
        <w:rPr>
          <w:rFonts w:ascii="Courier New" w:hAnsi="Courier New" w:cs="Courier New"/>
          <w:sz w:val="24"/>
          <w:szCs w:val="20"/>
          <w:lang w:val="en-US"/>
        </w:rPr>
        <w:t>SandAmount</w:t>
      </w:r>
      <w:proofErr w:type="spellEnd"/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+ </w:t>
      </w:r>
    </w:p>
    <w:p w14:paraId="685A165F" w14:textId="7E5B05DA" w:rsidR="00524B7D" w:rsidRPr="00F87A10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       2 * </w:t>
      </w:r>
      <w:proofErr w:type="spellStart"/>
      <w:r w:rsidRPr="00F87A10">
        <w:rPr>
          <w:rFonts w:ascii="Courier New" w:hAnsi="Courier New" w:cs="Courier New"/>
          <w:sz w:val="24"/>
          <w:szCs w:val="20"/>
          <w:lang w:val="en-US"/>
        </w:rPr>
        <w:t>GeotextileAmount</w:t>
      </w:r>
      <w:proofErr w:type="spellEnd"/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</w:t>
      </w:r>
    </w:p>
    <w:p w14:paraId="63191792" w14:textId="77777777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524B7D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54AA2CCE" w14:textId="77777777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FROM Calculation c</w:t>
      </w:r>
    </w:p>
    <w:p w14:paraId="1F85C2D7" w14:textId="1D633AD5" w:rsidR="00524B7D" w:rsidRPr="00524B7D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INNER JOIN inserted </w:t>
      </w:r>
      <w:proofErr w:type="spellStart"/>
      <w:r w:rsidRPr="00524B7D">
        <w:rPr>
          <w:rFonts w:ascii="Courier New" w:hAnsi="Courier New" w:cs="Courier New"/>
          <w:sz w:val="24"/>
          <w:szCs w:val="20"/>
          <w:lang w:val="en-US"/>
        </w:rPr>
        <w:t>i</w:t>
      </w:r>
      <w:proofErr w:type="spell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ON </w:t>
      </w:r>
      <w:proofErr w:type="spellStart"/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c.</w:t>
      </w:r>
      <w:r>
        <w:rPr>
          <w:rFonts w:ascii="Courier New" w:hAnsi="Courier New" w:cs="Courier New"/>
          <w:sz w:val="24"/>
          <w:szCs w:val="20"/>
          <w:lang w:val="en-US"/>
        </w:rPr>
        <w:t>IdCalculation</w:t>
      </w:r>
      <w:proofErr w:type="spellEnd"/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524B7D">
        <w:rPr>
          <w:rFonts w:ascii="Courier New" w:hAnsi="Courier New" w:cs="Courier New"/>
          <w:sz w:val="24"/>
          <w:szCs w:val="20"/>
          <w:lang w:val="en-US"/>
        </w:rPr>
        <w:t>i.</w:t>
      </w:r>
      <w:r>
        <w:rPr>
          <w:rFonts w:ascii="Courier New" w:hAnsi="Courier New" w:cs="Courier New"/>
          <w:sz w:val="24"/>
          <w:szCs w:val="20"/>
          <w:lang w:val="en-US"/>
        </w:rPr>
        <w:t>IdCalculation</w:t>
      </w:r>
      <w:proofErr w:type="spellEnd"/>
      <w:proofErr w:type="gramEnd"/>
      <w:r w:rsidRPr="00524B7D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5C9A4197" w14:textId="008201E3" w:rsidR="002A4837" w:rsidRPr="000F7141" w:rsidRDefault="00524B7D" w:rsidP="00F87A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iCs/>
        </w:rPr>
      </w:pPr>
      <w:r w:rsidRPr="00524B7D">
        <w:rPr>
          <w:rFonts w:ascii="Courier New" w:hAnsi="Courier New" w:cs="Courier New"/>
          <w:sz w:val="24"/>
          <w:szCs w:val="20"/>
        </w:rPr>
        <w:t>END</w:t>
      </w:r>
    </w:p>
    <w:p w14:paraId="24D32EC6" w14:textId="77777777" w:rsidR="00046A82" w:rsidRDefault="007B1296" w:rsidP="00471256">
      <w:pPr>
        <w:pStyle w:val="2"/>
        <w:ind w:firstLine="850"/>
      </w:pPr>
      <w:bookmarkStart w:id="17" w:name="_Toc194696996"/>
      <w:r>
        <w:lastRenderedPageBreak/>
        <w:t>Администрирование и защита базы данных</w:t>
      </w:r>
      <w:bookmarkEnd w:id="17"/>
    </w:p>
    <w:p w14:paraId="54B63181" w14:textId="6EF8270C" w:rsidR="00F4322C" w:rsidRDefault="00F37EC0" w:rsidP="00F4322C">
      <w:pPr>
        <w:pStyle w:val="a3"/>
      </w:pPr>
      <w:r w:rsidRPr="00F37EC0">
        <w:t>Для защиты информации в базе данных необходимо создать учетную запись, пользователя и назначить встроенные роли, выполнив</w:t>
      </w:r>
      <w:r w:rsidR="00F4322C">
        <w:t xml:space="preserve"> набор SQL-ком</w:t>
      </w:r>
      <w:r w:rsidR="00BC4A8A">
        <w:t>анд, представленный листингом 5</w:t>
      </w:r>
      <w:r w:rsidR="00F4322C">
        <w:t>.</w:t>
      </w:r>
    </w:p>
    <w:p w14:paraId="6C95F7F4" w14:textId="77777777" w:rsidR="00BD68F2" w:rsidRDefault="00BD68F2" w:rsidP="00F4322C">
      <w:pPr>
        <w:pStyle w:val="a3"/>
      </w:pPr>
    </w:p>
    <w:p w14:paraId="50564087" w14:textId="1AB2605A" w:rsidR="00BF2524" w:rsidRPr="00BF2524" w:rsidRDefault="00BF2524" w:rsidP="00BF2524">
      <w:pPr>
        <w:spacing w:line="360" w:lineRule="auto"/>
        <w:rPr>
          <w:iCs/>
        </w:rPr>
      </w:pPr>
      <w:r w:rsidRPr="00C23030">
        <w:rPr>
          <w:iCs/>
        </w:rPr>
        <w:t>Листинг</w:t>
      </w:r>
      <w:r w:rsidR="00BC4A8A">
        <w:rPr>
          <w:iCs/>
        </w:rPr>
        <w:t xml:space="preserve"> 5</w:t>
      </w:r>
      <w:r w:rsidRPr="00BF2524">
        <w:rPr>
          <w:iCs/>
        </w:rPr>
        <w:t xml:space="preserve"> – </w:t>
      </w:r>
      <w:r>
        <w:rPr>
          <w:iCs/>
        </w:rPr>
        <w:t>Код</w:t>
      </w:r>
      <w:r w:rsidRPr="00BF2524">
        <w:rPr>
          <w:iCs/>
        </w:rPr>
        <w:t xml:space="preserve"> </w:t>
      </w:r>
      <w:r>
        <w:rPr>
          <w:iCs/>
        </w:rPr>
        <w:t>создания</w:t>
      </w:r>
      <w:r w:rsidRPr="00BF2524">
        <w:rPr>
          <w:iCs/>
        </w:rPr>
        <w:t xml:space="preserve"> </w:t>
      </w:r>
      <w:r>
        <w:rPr>
          <w:iCs/>
        </w:rPr>
        <w:t xml:space="preserve">пользователей и </w:t>
      </w:r>
      <w:r w:rsidR="00E60576">
        <w:rPr>
          <w:iCs/>
        </w:rPr>
        <w:t xml:space="preserve">назначения </w:t>
      </w:r>
      <w:r>
        <w:rPr>
          <w:iCs/>
        </w:rPr>
        <w:t>ролей</w:t>
      </w:r>
    </w:p>
    <w:p w14:paraId="17F662AC" w14:textId="77777777" w:rsidR="00BF2524" w:rsidRPr="00BF2524" w:rsidRDefault="00BF2524" w:rsidP="00BF2524">
      <w:pPr>
        <w:jc w:val="left"/>
        <w:rPr>
          <w:iCs/>
        </w:rPr>
      </w:pPr>
    </w:p>
    <w:p w14:paraId="259E4E2B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>-- Создание учетной записи на уровне SQL сервера с именем пользователя и паролем</w:t>
      </w:r>
    </w:p>
    <w:p w14:paraId="45297B52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CREATE LOGIN 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 WITH PASSWORD = '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StrongPassword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>!';</w:t>
      </w:r>
    </w:p>
    <w:p w14:paraId="636CDF5D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62C1E62C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>-- Создание пользователя в текущей базе данных и связывание его с созданной учетной записью</w:t>
      </w:r>
    </w:p>
    <w:p w14:paraId="43A81BB2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CREATE USER 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 FOR LOGIN 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233B6338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385A0FDF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 xml:space="preserve">-- Предоставление пользователю </w:t>
      </w:r>
      <w:proofErr w:type="spellStart"/>
      <w:r w:rsidRPr="007C33ED">
        <w:rPr>
          <w:rFonts w:ascii="Courier New" w:hAnsi="Courier New" w:cs="Courier New"/>
          <w:sz w:val="24"/>
          <w:szCs w:val="20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</w:rPr>
        <w:t xml:space="preserve"> стандартной роли для чтения данных</w:t>
      </w:r>
    </w:p>
    <w:p w14:paraId="721F9E26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EXEC 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sp_addrolemember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 '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db_datareader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>', '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>';</w:t>
      </w:r>
    </w:p>
    <w:p w14:paraId="4203043A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08C5F89E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 xml:space="preserve">-- Предоставление пользователю </w:t>
      </w:r>
      <w:proofErr w:type="spellStart"/>
      <w:r w:rsidRPr="007C33ED">
        <w:rPr>
          <w:rFonts w:ascii="Courier New" w:hAnsi="Courier New" w:cs="Courier New"/>
          <w:sz w:val="24"/>
          <w:szCs w:val="20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</w:rPr>
        <w:t xml:space="preserve"> стандартной роли для записи данных</w:t>
      </w:r>
    </w:p>
    <w:p w14:paraId="2DDF8D2E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EXEC 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sp_addrolemember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 '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db_datawriter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>', '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road_user</w:t>
      </w:r>
      <w:proofErr w:type="spellEnd"/>
      <w:r w:rsidRPr="007C33ED">
        <w:rPr>
          <w:rFonts w:ascii="Courier New" w:hAnsi="Courier New" w:cs="Courier New"/>
          <w:sz w:val="24"/>
          <w:szCs w:val="20"/>
          <w:lang w:val="en-US"/>
        </w:rPr>
        <w:t>';</w:t>
      </w:r>
    </w:p>
    <w:p w14:paraId="7437F7FF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2231ED1F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 xml:space="preserve">-- Создание новой роли в базе данных с именем </w:t>
      </w:r>
      <w:proofErr w:type="spellStart"/>
      <w:r w:rsidRPr="007C33ED">
        <w:rPr>
          <w:rFonts w:ascii="Courier New" w:hAnsi="Courier New" w:cs="Courier New"/>
          <w:sz w:val="24"/>
          <w:szCs w:val="20"/>
        </w:rPr>
        <w:t>road_admin</w:t>
      </w:r>
      <w:proofErr w:type="spellEnd"/>
    </w:p>
    <w:p w14:paraId="70627EEC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 xml:space="preserve">CREATE ROLE </w:t>
      </w:r>
      <w:proofErr w:type="spellStart"/>
      <w:r w:rsidRPr="007C33ED">
        <w:rPr>
          <w:rFonts w:ascii="Courier New" w:hAnsi="Courier New" w:cs="Courier New"/>
          <w:sz w:val="24"/>
          <w:szCs w:val="20"/>
        </w:rPr>
        <w:t>road_admin</w:t>
      </w:r>
      <w:proofErr w:type="spellEnd"/>
      <w:r w:rsidRPr="007C33ED">
        <w:rPr>
          <w:rFonts w:ascii="Courier New" w:hAnsi="Courier New" w:cs="Courier New"/>
          <w:sz w:val="24"/>
          <w:szCs w:val="20"/>
        </w:rPr>
        <w:t>;</w:t>
      </w:r>
    </w:p>
    <w:p w14:paraId="0DAC1A93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</w:rPr>
      </w:pPr>
    </w:p>
    <w:p w14:paraId="1E84302D" w14:textId="77777777" w:rsidR="007C33ED" w:rsidRPr="007C33ED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 xml:space="preserve">-- Назначение прав на выполнение операций с таблицей </w:t>
      </w:r>
      <w:proofErr w:type="spellStart"/>
      <w:r w:rsidRPr="007C33ED">
        <w:rPr>
          <w:rFonts w:ascii="Courier New" w:hAnsi="Courier New" w:cs="Courier New"/>
          <w:sz w:val="24"/>
          <w:szCs w:val="20"/>
        </w:rPr>
        <w:t>Calculation</w:t>
      </w:r>
      <w:proofErr w:type="spellEnd"/>
      <w:r w:rsidRPr="007C33ED">
        <w:rPr>
          <w:rFonts w:ascii="Courier New" w:hAnsi="Courier New" w:cs="Courier New"/>
          <w:sz w:val="24"/>
          <w:szCs w:val="20"/>
        </w:rPr>
        <w:t xml:space="preserve"> для роли </w:t>
      </w:r>
      <w:proofErr w:type="spellStart"/>
      <w:r w:rsidRPr="007C33ED">
        <w:rPr>
          <w:rFonts w:ascii="Courier New" w:hAnsi="Courier New" w:cs="Courier New"/>
          <w:sz w:val="24"/>
          <w:szCs w:val="20"/>
        </w:rPr>
        <w:t>road_admin</w:t>
      </w:r>
      <w:proofErr w:type="spellEnd"/>
    </w:p>
    <w:p w14:paraId="3FA7190D" w14:textId="5038FFB8" w:rsidR="00BF2524" w:rsidRPr="00BC4A8A" w:rsidRDefault="007C33ED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 xml:space="preserve">GRANT SELECT, INSERT, UPDATE, DELETE ON Calculation TO </w:t>
      </w:r>
      <w:proofErr w:type="spellStart"/>
      <w:r w:rsidRPr="007C33ED">
        <w:rPr>
          <w:rFonts w:ascii="Courier New" w:hAnsi="Courier New" w:cs="Courier New"/>
          <w:sz w:val="24"/>
          <w:szCs w:val="20"/>
          <w:lang w:val="en-US"/>
        </w:rPr>
        <w:t>road_admin</w:t>
      </w:r>
      <w:proofErr w:type="spellEnd"/>
      <w:r w:rsidR="00BF2524" w:rsidRPr="00BF2524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0878D607" w14:textId="77777777" w:rsidR="00BF2524" w:rsidRPr="00BC4A8A" w:rsidRDefault="00BF2524" w:rsidP="00BF2524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</w:p>
    <w:p w14:paraId="1EB776E7" w14:textId="77777777" w:rsidR="00BF2524" w:rsidRPr="00BC4A8A" w:rsidRDefault="00BF2524" w:rsidP="00BF2524">
      <w:pPr>
        <w:pStyle w:val="a3"/>
        <w:spacing w:line="240" w:lineRule="auto"/>
        <w:ind w:firstLine="0"/>
        <w:jc w:val="left"/>
        <w:rPr>
          <w:lang w:val="en-US"/>
        </w:rPr>
      </w:pPr>
    </w:p>
    <w:p w14:paraId="7F5943C5" w14:textId="04D6ADEC" w:rsidR="00BD68F2" w:rsidRDefault="00E60576" w:rsidP="00BF2524">
      <w:pPr>
        <w:pStyle w:val="a3"/>
      </w:pPr>
      <w:r w:rsidRPr="00E60576">
        <w:t>Чтобы избежать потери данных, необходимо периодически выполнять полное резервное копирование базы данных. Резервные копии позволяют восстановить данные после сбоев и других непредвиденных ситуаций. Для выполнения резервного копирования базы данных необходимо выполнить</w:t>
      </w:r>
      <w:r w:rsidR="00BD68F2">
        <w:t xml:space="preserve"> SQL-скрипт,</w:t>
      </w:r>
      <w:r w:rsidR="00BF2524">
        <w:t xml:space="preserve"> </w:t>
      </w:r>
      <w:r w:rsidR="00BC4A8A">
        <w:t>представленный листингом 6</w:t>
      </w:r>
      <w:r w:rsidR="00BD68F2">
        <w:t>.</w:t>
      </w:r>
    </w:p>
    <w:p w14:paraId="1E89E430" w14:textId="77777777" w:rsidR="00BF2524" w:rsidRDefault="00BF2524" w:rsidP="00BF2524">
      <w:pPr>
        <w:pStyle w:val="a3"/>
      </w:pPr>
    </w:p>
    <w:p w14:paraId="497949D0" w14:textId="77777777" w:rsidR="00AA3BCC" w:rsidRDefault="00AA3BCC" w:rsidP="00BF2524">
      <w:pPr>
        <w:pStyle w:val="a3"/>
      </w:pPr>
    </w:p>
    <w:p w14:paraId="36C34E66" w14:textId="77777777" w:rsidR="00AA3BCC" w:rsidRDefault="00AA3BCC" w:rsidP="00BF2524">
      <w:pPr>
        <w:pStyle w:val="a3"/>
      </w:pPr>
    </w:p>
    <w:p w14:paraId="2B03D696" w14:textId="77777777" w:rsidR="00BF2524" w:rsidRPr="00BF2524" w:rsidRDefault="00BF2524" w:rsidP="00BF2524">
      <w:pPr>
        <w:spacing w:line="360" w:lineRule="auto"/>
        <w:rPr>
          <w:iCs/>
        </w:rPr>
      </w:pPr>
      <w:r w:rsidRPr="00C23030">
        <w:rPr>
          <w:iCs/>
        </w:rPr>
        <w:lastRenderedPageBreak/>
        <w:t>Листинг</w:t>
      </w:r>
      <w:r w:rsidR="00BC4A8A">
        <w:rPr>
          <w:iCs/>
        </w:rPr>
        <w:t xml:space="preserve"> 6</w:t>
      </w:r>
      <w:r w:rsidRPr="00BF2524">
        <w:rPr>
          <w:iCs/>
        </w:rPr>
        <w:t xml:space="preserve"> – </w:t>
      </w:r>
      <w:r>
        <w:rPr>
          <w:iCs/>
        </w:rPr>
        <w:t>Код</w:t>
      </w:r>
      <w:r w:rsidRPr="00BF2524">
        <w:rPr>
          <w:iCs/>
        </w:rPr>
        <w:t xml:space="preserve"> </w:t>
      </w:r>
      <w:r>
        <w:rPr>
          <w:iCs/>
        </w:rPr>
        <w:t>создания</w:t>
      </w:r>
      <w:r w:rsidRPr="00BF2524">
        <w:rPr>
          <w:iCs/>
        </w:rPr>
        <w:t xml:space="preserve"> </w:t>
      </w:r>
      <w:r>
        <w:rPr>
          <w:iCs/>
        </w:rPr>
        <w:t>пользователей и ролей</w:t>
      </w:r>
    </w:p>
    <w:p w14:paraId="634474A1" w14:textId="77777777" w:rsidR="00AA3BCC" w:rsidRDefault="00AA3BCC" w:rsidP="00AA3BCC">
      <w:pPr>
        <w:pStyle w:val="a3"/>
        <w:ind w:firstLine="0"/>
        <w:rPr>
          <w:rFonts w:ascii="Courier New" w:hAnsi="Courier New" w:cs="Courier New"/>
          <w:sz w:val="24"/>
          <w:szCs w:val="20"/>
        </w:rPr>
      </w:pPr>
    </w:p>
    <w:p w14:paraId="6FB35498" w14:textId="7BF5E373" w:rsidR="00AA3BCC" w:rsidRPr="00AA3BCC" w:rsidRDefault="00AA3BCC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--</w:t>
      </w:r>
      <w:r>
        <w:rPr>
          <w:rFonts w:ascii="Courier New" w:hAnsi="Courier New" w:cs="Courier New"/>
          <w:sz w:val="24"/>
          <w:szCs w:val="20"/>
        </w:rPr>
        <w:t xml:space="preserve"> </w:t>
      </w:r>
      <w:r w:rsidRPr="00AA3BCC">
        <w:rPr>
          <w:rFonts w:ascii="Courier New" w:hAnsi="Courier New" w:cs="Courier New"/>
          <w:sz w:val="24"/>
          <w:szCs w:val="20"/>
        </w:rPr>
        <w:t xml:space="preserve">Создание полной резервной копии базы данных </w:t>
      </w:r>
      <w:proofErr w:type="spellStart"/>
      <w:r w:rsidRPr="00AA3BCC">
        <w:rPr>
          <w:rFonts w:ascii="Courier New" w:hAnsi="Courier New" w:cs="Courier New"/>
          <w:sz w:val="24"/>
          <w:szCs w:val="20"/>
        </w:rPr>
        <w:t>RoadConstructionCalculator</w:t>
      </w:r>
      <w:proofErr w:type="spellEnd"/>
    </w:p>
    <w:p w14:paraId="4DC13923" w14:textId="77777777" w:rsidR="00AA3BCC" w:rsidRPr="00AA3BCC" w:rsidRDefault="00AA3BCC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BACKUP DATABASE </w:t>
      </w:r>
      <w:proofErr w:type="spellStart"/>
      <w:r w:rsidRPr="00AA3BCC">
        <w:rPr>
          <w:rFonts w:ascii="Courier New" w:hAnsi="Courier New" w:cs="Courier New"/>
          <w:sz w:val="24"/>
          <w:szCs w:val="20"/>
          <w:lang w:val="en-US"/>
        </w:rPr>
        <w:t>RoadConstructionCalculator</w:t>
      </w:r>
      <w:proofErr w:type="spellEnd"/>
    </w:p>
    <w:p w14:paraId="08B9DF8A" w14:textId="77777777" w:rsidR="00AA3BCC" w:rsidRPr="00AA3BCC" w:rsidRDefault="00AA3BCC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>TO DISK = 'C:\Backup\</w:t>
      </w:r>
      <w:proofErr w:type="spellStart"/>
      <w:r w:rsidRPr="00AA3BCC">
        <w:rPr>
          <w:rFonts w:ascii="Courier New" w:hAnsi="Courier New" w:cs="Courier New"/>
          <w:sz w:val="24"/>
          <w:szCs w:val="20"/>
          <w:lang w:val="en-US"/>
        </w:rPr>
        <w:t>RoadConstructionCalculator.bak</w:t>
      </w:r>
      <w:proofErr w:type="spellEnd"/>
      <w:r w:rsidRPr="00AA3BCC">
        <w:rPr>
          <w:rFonts w:ascii="Courier New" w:hAnsi="Courier New" w:cs="Courier New"/>
          <w:sz w:val="24"/>
          <w:szCs w:val="20"/>
          <w:lang w:val="en-US"/>
        </w:rPr>
        <w:t>'</w:t>
      </w:r>
    </w:p>
    <w:p w14:paraId="5DC17338" w14:textId="77777777" w:rsidR="00AA3BCC" w:rsidRPr="00AA3BCC" w:rsidRDefault="00AA3BCC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WITH FORMAT, -- Перезапись существующего резервного файла</w:t>
      </w:r>
    </w:p>
    <w:p w14:paraId="616E0D20" w14:textId="079B8B46" w:rsidR="00AA3BCC" w:rsidRPr="00AA3BCC" w:rsidRDefault="00AA3BCC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INIT, -- Инициализация нового резервного набора данных</w:t>
      </w:r>
    </w:p>
    <w:p w14:paraId="55FA6009" w14:textId="642C229B" w:rsidR="00AA3BCC" w:rsidRPr="00AA3BCC" w:rsidRDefault="00AA3BCC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NAME = 'Full Backup of </w:t>
      </w:r>
      <w:proofErr w:type="spellStart"/>
      <w:r w:rsidRPr="00AA3BCC">
        <w:rPr>
          <w:rFonts w:ascii="Courier New" w:hAnsi="Courier New" w:cs="Courier New"/>
          <w:sz w:val="24"/>
          <w:szCs w:val="20"/>
          <w:lang w:val="en-US"/>
        </w:rPr>
        <w:t>RoadConstructionCalculator</w:t>
      </w:r>
      <w:proofErr w:type="spellEnd"/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', -- </w:t>
      </w:r>
      <w:r w:rsidRPr="00AA3BCC">
        <w:rPr>
          <w:rFonts w:ascii="Courier New" w:hAnsi="Courier New" w:cs="Courier New"/>
          <w:sz w:val="24"/>
          <w:szCs w:val="20"/>
        </w:rPr>
        <w:t>Название</w:t>
      </w: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A3BCC">
        <w:rPr>
          <w:rFonts w:ascii="Courier New" w:hAnsi="Courier New" w:cs="Courier New"/>
          <w:sz w:val="24"/>
          <w:szCs w:val="20"/>
        </w:rPr>
        <w:t>резервной</w:t>
      </w: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A3BCC">
        <w:rPr>
          <w:rFonts w:ascii="Courier New" w:hAnsi="Courier New" w:cs="Courier New"/>
          <w:sz w:val="24"/>
          <w:szCs w:val="20"/>
        </w:rPr>
        <w:t>копии</w:t>
      </w:r>
    </w:p>
    <w:p w14:paraId="01432A31" w14:textId="304D397F" w:rsidR="00AA3BCC" w:rsidRPr="00AA3BCC" w:rsidRDefault="00AA3BCC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SKIP, -- Пропуск проверки на существование файла</w:t>
      </w:r>
    </w:p>
    <w:p w14:paraId="3410510D" w14:textId="48FA8EF1" w:rsidR="00BF2524" w:rsidRDefault="00AA3BCC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cs="Times New Roman"/>
          <w:szCs w:val="28"/>
        </w:rPr>
      </w:pPr>
      <w:r w:rsidRPr="00AA3BCC">
        <w:rPr>
          <w:rFonts w:ascii="Courier New" w:hAnsi="Courier New" w:cs="Courier New"/>
          <w:sz w:val="24"/>
          <w:szCs w:val="20"/>
        </w:rPr>
        <w:t xml:space="preserve">     STATS = </w:t>
      </w:r>
      <w:r w:rsidR="00507A75">
        <w:rPr>
          <w:rFonts w:ascii="Courier New" w:hAnsi="Courier New" w:cs="Courier New"/>
          <w:sz w:val="24"/>
          <w:szCs w:val="20"/>
        </w:rPr>
        <w:t>5</w:t>
      </w:r>
      <w:r w:rsidRPr="00AA3BCC">
        <w:rPr>
          <w:rFonts w:ascii="Courier New" w:hAnsi="Courier New" w:cs="Courier New"/>
          <w:sz w:val="24"/>
          <w:szCs w:val="20"/>
        </w:rPr>
        <w:t xml:space="preserve">; -- Отображение статуса выполнения каждые </w:t>
      </w:r>
      <w:r w:rsidR="00507A75">
        <w:rPr>
          <w:rFonts w:ascii="Courier New" w:hAnsi="Courier New" w:cs="Courier New"/>
          <w:sz w:val="24"/>
          <w:szCs w:val="20"/>
        </w:rPr>
        <w:t>5</w:t>
      </w:r>
      <w:r w:rsidRPr="00AA3BCC">
        <w:rPr>
          <w:rFonts w:ascii="Courier New" w:hAnsi="Courier New" w:cs="Courier New"/>
          <w:sz w:val="24"/>
          <w:szCs w:val="20"/>
        </w:rPr>
        <w:t>%</w:t>
      </w:r>
    </w:p>
    <w:p w14:paraId="7E3611AB" w14:textId="77777777" w:rsidR="00F170C7" w:rsidRPr="00BC4A8A" w:rsidRDefault="00F170C7" w:rsidP="003223A9">
      <w:pPr>
        <w:pStyle w:val="a3"/>
        <w:ind w:firstLine="0"/>
        <w:jc w:val="left"/>
        <w:rPr>
          <w:rFonts w:cs="Times New Roman"/>
          <w:szCs w:val="28"/>
        </w:rPr>
      </w:pPr>
    </w:p>
    <w:p w14:paraId="7B50D736" w14:textId="77777777" w:rsidR="00BD68F2" w:rsidRDefault="00BD68F2" w:rsidP="00BF2524">
      <w:pPr>
        <w:pStyle w:val="a3"/>
      </w:pPr>
      <w:r>
        <w:t>Для восстановления данных из созд</w:t>
      </w:r>
      <w:r w:rsidR="00BF2524">
        <w:t xml:space="preserve">анной резервной копии требуется </w:t>
      </w:r>
      <w:r>
        <w:t>выполнить SQL-скр</w:t>
      </w:r>
      <w:r w:rsidR="00BC4A8A">
        <w:t>ипт, представленный листингом 7</w:t>
      </w:r>
      <w:r>
        <w:t>.</w:t>
      </w:r>
    </w:p>
    <w:p w14:paraId="675D29D3" w14:textId="77777777" w:rsidR="00BF2524" w:rsidRDefault="00BF2524" w:rsidP="00BF2524">
      <w:pPr>
        <w:pStyle w:val="a3"/>
      </w:pPr>
    </w:p>
    <w:p w14:paraId="7C1A838D" w14:textId="77777777" w:rsidR="00BF2524" w:rsidRPr="00BF2524" w:rsidRDefault="00BF2524" w:rsidP="00BF2524">
      <w:pPr>
        <w:spacing w:line="360" w:lineRule="auto"/>
        <w:rPr>
          <w:iCs/>
        </w:rPr>
      </w:pPr>
      <w:r w:rsidRPr="00C23030">
        <w:rPr>
          <w:iCs/>
        </w:rPr>
        <w:t>Листинг</w:t>
      </w:r>
      <w:r w:rsidR="00BC4A8A">
        <w:rPr>
          <w:iCs/>
        </w:rPr>
        <w:t xml:space="preserve"> 7</w:t>
      </w:r>
      <w:r w:rsidRPr="00BF2524">
        <w:rPr>
          <w:iCs/>
        </w:rPr>
        <w:t xml:space="preserve"> – </w:t>
      </w:r>
      <w:r>
        <w:rPr>
          <w:iCs/>
        </w:rPr>
        <w:t>Код</w:t>
      </w:r>
      <w:r w:rsidRPr="00BF2524">
        <w:rPr>
          <w:iCs/>
        </w:rPr>
        <w:t xml:space="preserve"> </w:t>
      </w:r>
      <w:r>
        <w:rPr>
          <w:iCs/>
        </w:rPr>
        <w:t>создания</w:t>
      </w:r>
      <w:r w:rsidRPr="00BF2524">
        <w:rPr>
          <w:iCs/>
        </w:rPr>
        <w:t xml:space="preserve"> </w:t>
      </w:r>
      <w:r>
        <w:rPr>
          <w:iCs/>
        </w:rPr>
        <w:t>пользователей и ролей</w:t>
      </w:r>
    </w:p>
    <w:p w14:paraId="2035BAC0" w14:textId="77777777" w:rsidR="00BF2524" w:rsidRPr="00BF2524" w:rsidRDefault="00BF2524" w:rsidP="00BF2524">
      <w:pPr>
        <w:jc w:val="left"/>
        <w:rPr>
          <w:iCs/>
        </w:rPr>
      </w:pPr>
    </w:p>
    <w:p w14:paraId="68AAD93D" w14:textId="77777777" w:rsidR="00507A75" w:rsidRPr="00507A75" w:rsidRDefault="00507A75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 xml:space="preserve">-- Восстановление базы данных </w:t>
      </w:r>
      <w:proofErr w:type="spellStart"/>
      <w:r w:rsidRPr="00507A75">
        <w:rPr>
          <w:rFonts w:ascii="Courier New" w:hAnsi="Courier New" w:cs="Courier New"/>
          <w:sz w:val="24"/>
          <w:szCs w:val="20"/>
        </w:rPr>
        <w:t>RoadConstructionCalculator</w:t>
      </w:r>
      <w:proofErr w:type="spellEnd"/>
      <w:r w:rsidRPr="00507A75">
        <w:rPr>
          <w:rFonts w:ascii="Courier New" w:hAnsi="Courier New" w:cs="Courier New"/>
          <w:sz w:val="24"/>
          <w:szCs w:val="20"/>
        </w:rPr>
        <w:t xml:space="preserve"> из резервной копии</w:t>
      </w:r>
    </w:p>
    <w:p w14:paraId="7D5CE50E" w14:textId="77777777" w:rsidR="00507A75" w:rsidRPr="00507A75" w:rsidRDefault="00507A75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07A75">
        <w:rPr>
          <w:rFonts w:ascii="Courier New" w:hAnsi="Courier New" w:cs="Courier New"/>
          <w:sz w:val="24"/>
          <w:szCs w:val="20"/>
          <w:lang w:val="en-US"/>
        </w:rPr>
        <w:t xml:space="preserve">RESTORE DATABASE </w:t>
      </w:r>
      <w:proofErr w:type="spellStart"/>
      <w:r w:rsidRPr="00507A75">
        <w:rPr>
          <w:rFonts w:ascii="Courier New" w:hAnsi="Courier New" w:cs="Courier New"/>
          <w:sz w:val="24"/>
          <w:szCs w:val="20"/>
          <w:lang w:val="en-US"/>
        </w:rPr>
        <w:t>RoadConstructionCalculator</w:t>
      </w:r>
      <w:proofErr w:type="spellEnd"/>
    </w:p>
    <w:p w14:paraId="6FCC3980" w14:textId="77777777" w:rsidR="00507A75" w:rsidRPr="00507A75" w:rsidRDefault="00507A75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07A75">
        <w:rPr>
          <w:rFonts w:ascii="Courier New" w:hAnsi="Courier New" w:cs="Courier New"/>
          <w:sz w:val="24"/>
          <w:szCs w:val="20"/>
          <w:lang w:val="en-US"/>
        </w:rPr>
        <w:t>FROM DISK = 'C:\Backup\</w:t>
      </w:r>
      <w:proofErr w:type="spellStart"/>
      <w:r w:rsidRPr="00507A75">
        <w:rPr>
          <w:rFonts w:ascii="Courier New" w:hAnsi="Courier New" w:cs="Courier New"/>
          <w:sz w:val="24"/>
          <w:szCs w:val="20"/>
          <w:lang w:val="en-US"/>
        </w:rPr>
        <w:t>RoadConstructionCalculator.bak</w:t>
      </w:r>
      <w:proofErr w:type="spellEnd"/>
      <w:r w:rsidRPr="00507A75">
        <w:rPr>
          <w:rFonts w:ascii="Courier New" w:hAnsi="Courier New" w:cs="Courier New"/>
          <w:sz w:val="24"/>
          <w:szCs w:val="20"/>
          <w:lang w:val="en-US"/>
        </w:rPr>
        <w:t>'</w:t>
      </w:r>
    </w:p>
    <w:p w14:paraId="08C6E79A" w14:textId="77777777" w:rsidR="00507A75" w:rsidRPr="00507A75" w:rsidRDefault="00507A75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>WITH REPLACE, -- Замена существующей базы данных</w:t>
      </w:r>
    </w:p>
    <w:p w14:paraId="51AFBB69" w14:textId="4B9AA36C" w:rsidR="00507A75" w:rsidRPr="00507A75" w:rsidRDefault="00507A75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>RECOVERY, -- Завершение восстановления и открытие базы данных для использования</w:t>
      </w:r>
    </w:p>
    <w:p w14:paraId="4AD1626C" w14:textId="7FF2FA20" w:rsidR="000A5ABA" w:rsidRPr="00507A75" w:rsidRDefault="00507A75" w:rsidP="002249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507A75">
        <w:rPr>
          <w:rFonts w:ascii="Courier New" w:hAnsi="Courier New" w:cs="Courier New"/>
          <w:sz w:val="24"/>
          <w:szCs w:val="20"/>
        </w:rPr>
        <w:t xml:space="preserve">STATS = </w:t>
      </w:r>
      <w:r>
        <w:rPr>
          <w:rFonts w:ascii="Courier New" w:hAnsi="Courier New" w:cs="Courier New"/>
          <w:sz w:val="24"/>
          <w:szCs w:val="20"/>
        </w:rPr>
        <w:t>5</w:t>
      </w:r>
      <w:r w:rsidRPr="00507A75">
        <w:rPr>
          <w:rFonts w:ascii="Courier New" w:hAnsi="Courier New" w:cs="Courier New"/>
          <w:sz w:val="24"/>
          <w:szCs w:val="20"/>
        </w:rPr>
        <w:t xml:space="preserve">; -- Отображение статуса выполнения каждые </w:t>
      </w:r>
      <w:r>
        <w:rPr>
          <w:rFonts w:ascii="Courier New" w:hAnsi="Courier New" w:cs="Courier New"/>
          <w:sz w:val="24"/>
          <w:szCs w:val="20"/>
        </w:rPr>
        <w:t>5</w:t>
      </w:r>
      <w:r w:rsidRPr="00507A75">
        <w:rPr>
          <w:rFonts w:ascii="Courier New" w:hAnsi="Courier New" w:cs="Courier New"/>
          <w:sz w:val="24"/>
          <w:szCs w:val="20"/>
        </w:rPr>
        <w:t>%</w:t>
      </w:r>
    </w:p>
    <w:p w14:paraId="5DB9A64B" w14:textId="77777777" w:rsidR="00F116CE" w:rsidRDefault="00F116CE" w:rsidP="00F116CE">
      <w:pPr>
        <w:pStyle w:val="1"/>
      </w:pPr>
      <w:bookmarkStart w:id="18" w:name="_Toc194696997"/>
      <w:r>
        <w:lastRenderedPageBreak/>
        <w:t>Выполнение работ по ПМ.01</w:t>
      </w:r>
      <w:bookmarkEnd w:id="18"/>
    </w:p>
    <w:p w14:paraId="362D7C04" w14:textId="77777777" w:rsidR="007B1296" w:rsidRDefault="007B1296" w:rsidP="00A410BD">
      <w:pPr>
        <w:pStyle w:val="2"/>
        <w:tabs>
          <w:tab w:val="left" w:pos="709"/>
        </w:tabs>
        <w:ind w:firstLine="850"/>
      </w:pPr>
      <w:bookmarkStart w:id="19" w:name="_Toc194696998"/>
      <w:r>
        <w:t>Проектирование программного обеспечения</w:t>
      </w:r>
      <w:bookmarkEnd w:id="19"/>
    </w:p>
    <w:p w14:paraId="09FB6718" w14:textId="1A10A09F" w:rsidR="00062A84" w:rsidRDefault="001535C5" w:rsidP="00062A84">
      <w:pPr>
        <w:pStyle w:val="a3"/>
      </w:pPr>
      <w:r w:rsidRPr="001535C5">
        <w:t>Программное обеспечение,</w:t>
      </w:r>
      <w:r>
        <w:t xml:space="preserve"> </w:t>
      </w:r>
      <w:r w:rsidRPr="001535C5">
        <w:t>предназначено для расчета материалов, необходимых для строительства дорог</w:t>
      </w:r>
      <w:r w:rsidR="0008165D" w:rsidRPr="0008165D">
        <w:t>. В связи с этим поставлена задача по разработке системы для автоматизации расчетов и управления данными о дорогах и материалах</w:t>
      </w:r>
      <w:r w:rsidR="00062A84">
        <w:t>.</w:t>
      </w:r>
    </w:p>
    <w:p w14:paraId="0CAEBBB2" w14:textId="4DD1BB8A" w:rsidR="005C5A8D" w:rsidRDefault="006952D9" w:rsidP="00062A84">
      <w:pPr>
        <w:pStyle w:val="a3"/>
      </w:pPr>
      <w:r>
        <w:t>ПО</w:t>
      </w:r>
      <w:r w:rsidR="005C5A8D">
        <w:t xml:space="preserve"> должн</w:t>
      </w:r>
      <w:r>
        <w:t>о</w:t>
      </w:r>
      <w:r w:rsidR="005C5A8D">
        <w:t xml:space="preserve"> обеспечивать выполнение следующих задач: </w:t>
      </w:r>
    </w:p>
    <w:p w14:paraId="26634314" w14:textId="18E166B1" w:rsidR="005C5A8D" w:rsidRDefault="002D2061" w:rsidP="002727A9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 w:rsidRPr="00B810D3">
        <w:rPr>
          <w:highlight w:val="yellow"/>
        </w:rPr>
        <w:t>В</w:t>
      </w:r>
      <w:r>
        <w:t>вод и хра</w:t>
      </w:r>
      <w:r w:rsidR="00713599">
        <w:t>нение данных о дорогах, включая длину и ширину</w:t>
      </w:r>
      <w:r w:rsidR="005C5A8D">
        <w:t>;</w:t>
      </w:r>
    </w:p>
    <w:p w14:paraId="49111E92" w14:textId="65CB4804" w:rsidR="009D6AE6" w:rsidRDefault="008E11E7" w:rsidP="002727A9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 w:rsidRPr="00B810D3">
        <w:rPr>
          <w:highlight w:val="yellow"/>
        </w:rPr>
        <w:t>В</w:t>
      </w:r>
      <w:r w:rsidRPr="008E11E7">
        <w:t>вод и хранение данных о материалах, включая тип, толщину, плотность и стоимость</w:t>
      </w:r>
      <w:r>
        <w:t>;</w:t>
      </w:r>
    </w:p>
    <w:p w14:paraId="2AEF4E75" w14:textId="7F68B819" w:rsidR="008E11E7" w:rsidRDefault="008E11E7" w:rsidP="002727A9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 w:rsidRPr="00B810D3">
        <w:rPr>
          <w:highlight w:val="yellow"/>
        </w:rPr>
        <w:t>П</w:t>
      </w:r>
      <w:r w:rsidRPr="008E11E7">
        <w:t>роведение расчетов необходимых материалов для строительства дорог</w:t>
      </w:r>
      <w:r>
        <w:t>;</w:t>
      </w:r>
    </w:p>
    <w:p w14:paraId="0E2FF657" w14:textId="143C30BF" w:rsidR="008E11E7" w:rsidRDefault="008E11E7" w:rsidP="002727A9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 w:rsidRPr="00B810D3">
        <w:rPr>
          <w:highlight w:val="yellow"/>
        </w:rPr>
        <w:t>О</w:t>
      </w:r>
      <w:r w:rsidRPr="008E11E7">
        <w:t>ценка общей стоимости строительства на основе введенных данны</w:t>
      </w:r>
      <w:r w:rsidRPr="00B810D3">
        <w:rPr>
          <w:highlight w:val="yellow"/>
        </w:rPr>
        <w:t>х</w:t>
      </w:r>
    </w:p>
    <w:p w14:paraId="30CEABBE" w14:textId="77777777" w:rsidR="00A410BD" w:rsidRDefault="00A410BD" w:rsidP="00A410BD">
      <w:pPr>
        <w:pStyle w:val="a3"/>
        <w:tabs>
          <w:tab w:val="left" w:pos="993"/>
        </w:tabs>
      </w:pPr>
      <w:r>
        <w:t>Схема алгоритма для выполнения поставленных задач представлена на рисунке 4.</w:t>
      </w:r>
    </w:p>
    <w:p w14:paraId="039F76A9" w14:textId="77777777" w:rsidR="00A410BD" w:rsidRDefault="00A410BD" w:rsidP="00A410BD">
      <w:pPr>
        <w:pStyle w:val="a3"/>
        <w:tabs>
          <w:tab w:val="left" w:pos="993"/>
        </w:tabs>
      </w:pPr>
    </w:p>
    <w:p w14:paraId="1797F4AF" w14:textId="31C8AA2E" w:rsidR="00A410BD" w:rsidRDefault="00755252" w:rsidP="00A410BD">
      <w:pPr>
        <w:pStyle w:val="a3"/>
        <w:tabs>
          <w:tab w:val="left" w:pos="993"/>
        </w:tabs>
        <w:jc w:val="center"/>
      </w:pPr>
      <w:commentRangeStart w:id="20"/>
      <w:r w:rsidRPr="00755252">
        <w:rPr>
          <w:noProof/>
          <w:lang w:eastAsia="ru-RU"/>
        </w:rPr>
        <w:drawing>
          <wp:inline distT="0" distB="0" distL="0" distR="0" wp14:anchorId="34E049D5" wp14:editId="1B7D523D">
            <wp:extent cx="2467319" cy="303889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 w:rsidR="00B810D3">
        <w:rPr>
          <w:rStyle w:val="aff6"/>
        </w:rPr>
        <w:commentReference w:id="20"/>
      </w:r>
    </w:p>
    <w:p w14:paraId="3B929565" w14:textId="77777777" w:rsidR="00A410BD" w:rsidRDefault="00A410BD" w:rsidP="00A410BD">
      <w:pPr>
        <w:pStyle w:val="a3"/>
        <w:tabs>
          <w:tab w:val="left" w:pos="993"/>
        </w:tabs>
        <w:jc w:val="center"/>
      </w:pPr>
    </w:p>
    <w:p w14:paraId="017A29E6" w14:textId="77777777" w:rsidR="00A410BD" w:rsidRDefault="00A410BD" w:rsidP="00A410BD">
      <w:pPr>
        <w:pStyle w:val="a3"/>
        <w:tabs>
          <w:tab w:val="left" w:pos="993"/>
        </w:tabs>
        <w:jc w:val="center"/>
      </w:pPr>
      <w:r>
        <w:t xml:space="preserve">Рисунок 4 </w:t>
      </w:r>
      <w:r>
        <w:rPr>
          <w:rFonts w:ascii="Symbol" w:eastAsia="Symbol" w:hAnsi="Symbol" w:cs="Symbol"/>
        </w:rPr>
        <w:t>-</w:t>
      </w:r>
      <w:r>
        <w:t xml:space="preserve"> Схема алгоритма</w:t>
      </w:r>
    </w:p>
    <w:p w14:paraId="46A606BD" w14:textId="77777777" w:rsidR="00D65B8C" w:rsidRDefault="009D6AE6" w:rsidP="00A410BD">
      <w:pPr>
        <w:pStyle w:val="a3"/>
        <w:ind w:firstLine="708"/>
      </w:pPr>
      <w:r>
        <w:lastRenderedPageBreak/>
        <w:t>Действия, доступные пользователю приложения, отображены на диаграмме прецеден</w:t>
      </w:r>
      <w:r w:rsidR="00BC4A8A">
        <w:t>тов, представленной на рисунке 4</w:t>
      </w:r>
      <w:r>
        <w:t>.</w:t>
      </w:r>
      <w:r>
        <w:cr/>
      </w:r>
    </w:p>
    <w:p w14:paraId="151FDBAF" w14:textId="77777777" w:rsidR="00B810D3" w:rsidRDefault="00B810D3" w:rsidP="00A410BD">
      <w:pPr>
        <w:pStyle w:val="a3"/>
        <w:ind w:firstLine="708"/>
      </w:pPr>
    </w:p>
    <w:p w14:paraId="6A5D649D" w14:textId="4D4ADBBA" w:rsidR="001F6526" w:rsidRDefault="00CB7B44" w:rsidP="00600586">
      <w:pPr>
        <w:pStyle w:val="a3"/>
        <w:jc w:val="center"/>
      </w:pPr>
      <w:commentRangeStart w:id="21"/>
      <w:r w:rsidRPr="00CB7B44">
        <w:rPr>
          <w:noProof/>
          <w:lang w:eastAsia="ru-RU"/>
        </w:rPr>
        <w:drawing>
          <wp:inline distT="0" distB="0" distL="0" distR="0" wp14:anchorId="4F78F236" wp14:editId="6DF0E33F">
            <wp:extent cx="4544059" cy="2867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 w:rsidR="00B810D3">
        <w:rPr>
          <w:rStyle w:val="aff6"/>
        </w:rPr>
        <w:commentReference w:id="21"/>
      </w:r>
    </w:p>
    <w:p w14:paraId="1BE9CC2E" w14:textId="77777777" w:rsidR="001F6526" w:rsidRDefault="001F6526" w:rsidP="001F6526">
      <w:pPr>
        <w:pStyle w:val="a3"/>
        <w:jc w:val="center"/>
      </w:pPr>
    </w:p>
    <w:p w14:paraId="4120FB64" w14:textId="124AE655" w:rsidR="00F87A10" w:rsidRPr="00F87A10" w:rsidRDefault="00BC4A8A" w:rsidP="00F87A10">
      <w:pPr>
        <w:pStyle w:val="a3"/>
        <w:jc w:val="center"/>
      </w:pPr>
      <w:r>
        <w:t>Рисунок 4</w:t>
      </w:r>
      <w:r w:rsidR="001F6526">
        <w:t xml:space="preserve"> </w:t>
      </w:r>
      <w:r w:rsidR="001F6526">
        <w:rPr>
          <w:rFonts w:ascii="Symbol" w:eastAsia="Symbol" w:hAnsi="Symbol" w:cs="Symbol"/>
        </w:rPr>
        <w:t>-</w:t>
      </w:r>
      <w:r w:rsidR="001F6526">
        <w:t xml:space="preserve"> Диаграмма прецедентов</w:t>
      </w:r>
    </w:p>
    <w:p w14:paraId="3BED7A12" w14:textId="7A25AC2B" w:rsidR="00F87A10" w:rsidRPr="00F87A10" w:rsidRDefault="007B1296" w:rsidP="00F87A10">
      <w:pPr>
        <w:pStyle w:val="2"/>
        <w:ind w:firstLine="850"/>
      </w:pPr>
      <w:bookmarkStart w:id="22" w:name="_Toc194696999"/>
      <w:bookmarkStart w:id="23" w:name="F"/>
      <w:r>
        <w:t>Разработка программных модулей</w:t>
      </w:r>
      <w:bookmarkEnd w:id="22"/>
      <w:bookmarkEnd w:id="23"/>
    </w:p>
    <w:p w14:paraId="0D62330A" w14:textId="02B3C29C" w:rsidR="00420F89" w:rsidRPr="00420F89" w:rsidRDefault="00644EB3" w:rsidP="00420F89">
      <w:pPr>
        <w:pStyle w:val="a3"/>
      </w:pPr>
      <w:r w:rsidRPr="00644EB3">
        <w:t xml:space="preserve">Для разработки </w:t>
      </w:r>
      <w:r w:rsidRPr="00B810D3">
        <w:rPr>
          <w:color w:val="EE0000"/>
          <w:highlight w:val="yellow"/>
        </w:rPr>
        <w:t>данного</w:t>
      </w:r>
      <w:r w:rsidRPr="00B810D3">
        <w:rPr>
          <w:color w:val="EE0000"/>
        </w:rPr>
        <w:t xml:space="preserve"> </w:t>
      </w:r>
      <w:r w:rsidRPr="00644EB3">
        <w:t>программного обеспечения используются следующие технологии</w:t>
      </w:r>
      <w:r w:rsidR="00420F89" w:rsidRPr="00420F89">
        <w:t>:</w:t>
      </w:r>
    </w:p>
    <w:p w14:paraId="0B4CBD56" w14:textId="020F037C" w:rsidR="00420F89" w:rsidRPr="00420F89" w:rsidRDefault="00420F89" w:rsidP="00420F89">
      <w:pPr>
        <w:pStyle w:val="a1"/>
      </w:pPr>
      <w:r>
        <w:t>я</w:t>
      </w:r>
      <w:r w:rsidRPr="00420F89">
        <w:t xml:space="preserve">зык программирования: </w:t>
      </w:r>
      <w:r w:rsidR="0025612F" w:rsidRPr="0025612F">
        <w:t>C# с использованием .NET 8.0</w:t>
      </w:r>
      <w:r w:rsidRPr="00644EB3">
        <w:t>;</w:t>
      </w:r>
    </w:p>
    <w:p w14:paraId="1A083049" w14:textId="069CA09A" w:rsidR="00420F89" w:rsidRPr="00420F89" w:rsidRDefault="00420F89" w:rsidP="00420F89">
      <w:pPr>
        <w:pStyle w:val="a1"/>
      </w:pPr>
      <w:r>
        <w:t>ф</w:t>
      </w:r>
      <w:r w:rsidRPr="00420F89">
        <w:t xml:space="preserve">реймворк </w:t>
      </w:r>
      <w:r w:rsidRPr="00420F89">
        <w:rPr>
          <w:lang w:val="en-US"/>
        </w:rPr>
        <w:t>UI</w:t>
      </w:r>
      <w:r w:rsidRPr="00420F89">
        <w:t xml:space="preserve">: </w:t>
      </w:r>
      <w:r w:rsidRPr="00420F89">
        <w:rPr>
          <w:lang w:val="en-US"/>
        </w:rPr>
        <w:t>Avalonia</w:t>
      </w:r>
      <w:r w:rsidRPr="00420F89">
        <w:t xml:space="preserve"> </w:t>
      </w:r>
      <w:r w:rsidRPr="00420F89">
        <w:rPr>
          <w:lang w:val="en-US"/>
        </w:rPr>
        <w:t>UI</w:t>
      </w:r>
      <w:r w:rsidRPr="00420F89">
        <w:t xml:space="preserve"> — кроссплатформенный фреймворк для создания настольных и мобильных п</w:t>
      </w:r>
      <w:r>
        <w:t>риложений</w:t>
      </w:r>
      <w:r w:rsidRPr="00420F89">
        <w:t>;</w:t>
      </w:r>
    </w:p>
    <w:p w14:paraId="47312228" w14:textId="77777777" w:rsidR="00420F89" w:rsidRPr="00420F89" w:rsidRDefault="00420F89" w:rsidP="00420F89">
      <w:pPr>
        <w:pStyle w:val="a1"/>
      </w:pPr>
      <w:r>
        <w:t>п</w:t>
      </w:r>
      <w:r w:rsidRPr="00420F89">
        <w:t xml:space="preserve">аттерн проектирования: </w:t>
      </w:r>
      <w:r>
        <w:rPr>
          <w:lang w:val="en-US"/>
        </w:rPr>
        <w:t>MVVM</w:t>
      </w:r>
      <w:r w:rsidRPr="00420F89">
        <w:t xml:space="preserve"> (</w:t>
      </w:r>
      <w:r>
        <w:rPr>
          <w:lang w:val="en-US"/>
        </w:rPr>
        <w:t>Model</w:t>
      </w:r>
      <w:r w:rsidRPr="00420F89">
        <w:t>-</w:t>
      </w:r>
      <w:r>
        <w:rPr>
          <w:lang w:val="en-US"/>
        </w:rPr>
        <w:t>View</w:t>
      </w:r>
      <w:r w:rsidRPr="00420F89">
        <w:t>-</w:t>
      </w:r>
      <w:proofErr w:type="spellStart"/>
      <w:r>
        <w:rPr>
          <w:lang w:val="en-US"/>
        </w:rPr>
        <w:t>ViewModel</w:t>
      </w:r>
      <w:proofErr w:type="spellEnd"/>
      <w:r>
        <w:t>)</w:t>
      </w:r>
      <w:r w:rsidRPr="00420F89">
        <w:t>;</w:t>
      </w:r>
    </w:p>
    <w:p w14:paraId="42F836DE" w14:textId="4EA11EED" w:rsidR="00420F89" w:rsidRPr="00420F89" w:rsidRDefault="00420F89" w:rsidP="00420F89">
      <w:pPr>
        <w:pStyle w:val="a1"/>
      </w:pPr>
      <w:r>
        <w:t>б</w:t>
      </w:r>
      <w:r w:rsidRPr="00420F89">
        <w:t xml:space="preserve">иблиотека для реактивного программирования: </w:t>
      </w:r>
      <w:proofErr w:type="spellStart"/>
      <w:r w:rsidR="00DC5ECB" w:rsidRPr="00DC5ECB">
        <w:t>CommunityToolki</w:t>
      </w:r>
      <w:proofErr w:type="spellEnd"/>
      <w:r w:rsidR="004639B1">
        <w:rPr>
          <w:lang w:val="en-US"/>
        </w:rPr>
        <w:t>t</w:t>
      </w:r>
      <w:r w:rsidR="00B810D3">
        <w:t>.</w:t>
      </w:r>
    </w:p>
    <w:p w14:paraId="70460DE7" w14:textId="7FD8D30C" w:rsidR="00420F89" w:rsidRDefault="00671566" w:rsidP="00420F89">
      <w:pPr>
        <w:pStyle w:val="a3"/>
      </w:pPr>
      <w:r>
        <w:t xml:space="preserve">Класс </w:t>
      </w:r>
      <w:proofErr w:type="spellStart"/>
      <w:r>
        <w:rPr>
          <w:lang w:val="en-US"/>
        </w:rPr>
        <w:t>Road</w:t>
      </w:r>
      <w:r w:rsidR="003B4ED2">
        <w:rPr>
          <w:lang w:val="en-US"/>
        </w:rPr>
        <w:t>ConstructionViewModel</w:t>
      </w:r>
      <w:proofErr w:type="spellEnd"/>
      <w:r w:rsidR="00F70A46" w:rsidRPr="00F70A46">
        <w:t xml:space="preserve"> является </w:t>
      </w:r>
      <w:proofErr w:type="spellStart"/>
      <w:r w:rsidR="00F70A46" w:rsidRPr="00F70A46">
        <w:t>ViewModel</w:t>
      </w:r>
      <w:proofErr w:type="spellEnd"/>
      <w:r w:rsidR="00F70A46" w:rsidRPr="00F70A46">
        <w:t xml:space="preserve"> в паттерне MVVM и отвечает за логику расчета материалов для строительства дорог. Он использует свойства и команды для взаимодействия с пользовательским интерфейсом</w:t>
      </w:r>
      <w:r w:rsidR="00E563B1">
        <w:t xml:space="preserve">, </w:t>
      </w:r>
      <w:r w:rsidR="00AE143B">
        <w:t xml:space="preserve">код класса </w:t>
      </w:r>
      <w:r w:rsidR="00CE7307">
        <w:t>предс</w:t>
      </w:r>
      <w:r w:rsidR="00CE3223">
        <w:t>тавлен</w:t>
      </w:r>
      <w:r w:rsidR="00CE7307">
        <w:t xml:space="preserve"> </w:t>
      </w:r>
      <w:r w:rsidR="00CE3223">
        <w:t>листингом</w:t>
      </w:r>
      <w:r w:rsidR="00BC4A8A">
        <w:t xml:space="preserve"> 8</w:t>
      </w:r>
      <w:r w:rsidR="00CE7307">
        <w:t>.</w:t>
      </w:r>
    </w:p>
    <w:p w14:paraId="4A903B9F" w14:textId="77777777" w:rsidR="00CE7307" w:rsidRDefault="00CE7307" w:rsidP="00420F89">
      <w:pPr>
        <w:pStyle w:val="a3"/>
      </w:pPr>
    </w:p>
    <w:p w14:paraId="1A4C2166" w14:textId="77777777" w:rsidR="00CE7307" w:rsidRDefault="00CE7307" w:rsidP="00600586">
      <w:pPr>
        <w:spacing w:line="360" w:lineRule="auto"/>
        <w:rPr>
          <w:lang w:val="en-US"/>
        </w:rPr>
      </w:pPr>
      <w:r>
        <w:lastRenderedPageBreak/>
        <w:t>Листинг</w:t>
      </w:r>
      <w:r w:rsidR="00BC4A8A">
        <w:rPr>
          <w:lang w:val="en-US"/>
        </w:rPr>
        <w:t xml:space="preserve"> </w:t>
      </w:r>
      <w:r w:rsidR="00BC4A8A" w:rsidRPr="000129E9">
        <w:rPr>
          <w:lang w:val="en-US"/>
        </w:rPr>
        <w:t>8</w:t>
      </w:r>
      <w:r w:rsidRPr="00AE143B">
        <w:rPr>
          <w:lang w:val="en-US"/>
        </w:rPr>
        <w:t xml:space="preserve"> – </w:t>
      </w:r>
      <w:r w:rsidR="00AE143B">
        <w:t>Код</w:t>
      </w:r>
      <w:r w:rsidR="00AE143B" w:rsidRPr="00AE143B">
        <w:rPr>
          <w:lang w:val="en-US"/>
        </w:rPr>
        <w:t xml:space="preserve"> </w:t>
      </w:r>
      <w:r w:rsidR="00AE143B">
        <w:t>класса</w:t>
      </w:r>
      <w:r w:rsidR="00AE143B" w:rsidRPr="00AE143B">
        <w:rPr>
          <w:lang w:val="en-US"/>
        </w:rPr>
        <w:t xml:space="preserve"> </w:t>
      </w:r>
      <w:r w:rsidR="00AE143B" w:rsidRPr="00B810D3">
        <w:rPr>
          <w:highlight w:val="yellow"/>
          <w:lang w:val="en-US"/>
        </w:rPr>
        <w:t>Question</w:t>
      </w:r>
    </w:p>
    <w:p w14:paraId="75AA0956" w14:textId="77777777" w:rsidR="00AE143B" w:rsidRPr="00AE143B" w:rsidRDefault="00AE143B" w:rsidP="00600586">
      <w:pPr>
        <w:spacing w:line="360" w:lineRule="auto"/>
        <w:rPr>
          <w:lang w:val="en-US"/>
        </w:rPr>
      </w:pPr>
    </w:p>
    <w:p w14:paraId="248A58CF" w14:textId="59C2AC33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commentRangeStart w:id="24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public partial class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RoadConstructionViewModel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: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ObservableObject</w:t>
      </w:r>
      <w:proofErr w:type="spellEnd"/>
    </w:p>
    <w:p w14:paraId="6A7DC308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{</w:t>
      </w:r>
    </w:p>
    <w:p w14:paraId="75AFEED5" w14:textId="347ABD28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708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p</w:t>
      </w:r>
      <w:r w:rsidR="00340C48">
        <w:rPr>
          <w:rFonts w:ascii="Courier New" w:hAnsi="Courier New" w:cs="Courier New"/>
          <w:sz w:val="24"/>
          <w:szCs w:val="20"/>
          <w:lang w:val="en-US"/>
        </w:rPr>
        <w:t>r</w:t>
      </w: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ivate const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GeotextileThickness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0.002</w:t>
      </w:r>
    </w:p>
    <w:p w14:paraId="796A54EA" w14:textId="766129CC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const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SandDensity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1500; </w:t>
      </w:r>
    </w:p>
    <w:p w14:paraId="7F4898CE" w14:textId="088D6C2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const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MaterialDensity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2400; </w:t>
      </w:r>
    </w:p>
    <w:p w14:paraId="1F1B0429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6A7B4CF8" w14:textId="28369151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708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1744A927" w14:textId="6C4C1EE8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private double length;</w:t>
      </w:r>
    </w:p>
    <w:p w14:paraId="4019F597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3EEF7314" w14:textId="2EA73D8A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031E9C36" w14:textId="60F09C9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private double width;</w:t>
      </w:r>
    </w:p>
    <w:p w14:paraId="485B8435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79EBAEC2" w14:textId="4A6F768D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708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619C4096" w14:textId="3123CDD3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RoadMaterialType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selectedMaterialType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42669AED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7552472B" w14:textId="07E8BED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265B1B2E" w14:textId="7B4D23EA" w:rsid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sandThicknessCm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; </w:t>
      </w:r>
    </w:p>
    <w:p w14:paraId="3B603F17" w14:textId="77777777" w:rsidR="00CA169D" w:rsidRPr="00806AC9" w:rsidRDefault="00CA169D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102E8383" w14:textId="4DAEB591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6377FD39" w14:textId="162CD1C6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surfaceMaterialThicknessCm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; </w:t>
      </w:r>
    </w:p>
    <w:p w14:paraId="0D3A5C3C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12F12C30" w14:textId="7B783DE2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]</w:t>
      </w:r>
      <w:commentRangeEnd w:id="24"/>
      <w:r w:rsidR="00B810D3">
        <w:rPr>
          <w:rStyle w:val="aff6"/>
        </w:rPr>
        <w:commentReference w:id="24"/>
      </w:r>
    </w:p>
    <w:p w14:paraId="4938DE5E" w14:textId="4EEAEE21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requiredMaterialAmount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25B78714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0CC5D652" w14:textId="5E279AD1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1CBBC947" w14:textId="306B281B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requiredSandAmount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6B257930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17A722D2" w14:textId="77352C68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01EF99DA" w14:textId="6A19B4AC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requiredGeotextileAmount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5FEDDF37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43992277" w14:textId="2713FDEB" w:rsidR="00806AC9" w:rsidRPr="00806AC9" w:rsidRDefault="00CA169D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64CC05C5" w14:textId="4500F2B8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totalCost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02064EE8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470DC2D1" w14:textId="651B8234" w:rsidR="00806AC9" w:rsidRPr="00806AC9" w:rsidRDefault="00CA169D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3A290729" w14:textId="408B4BAF" w:rsid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materialCostPerKg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0.5; </w:t>
      </w:r>
    </w:p>
    <w:p w14:paraId="6F89D7E8" w14:textId="77777777" w:rsidR="00CA169D" w:rsidRPr="00806AC9" w:rsidRDefault="00CA169D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53048B3B" w14:textId="75C51E6D" w:rsidR="00806AC9" w:rsidRPr="00806AC9" w:rsidRDefault="00CA169D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705E4061" w14:textId="2D623B91" w:rsidR="00806AC9" w:rsidRPr="00F87A10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private double </w:t>
      </w:r>
      <w:proofErr w:type="spellStart"/>
      <w:r w:rsidRPr="00F87A10">
        <w:rPr>
          <w:rFonts w:ascii="Courier New" w:hAnsi="Courier New" w:cs="Courier New"/>
          <w:sz w:val="24"/>
          <w:szCs w:val="20"/>
          <w:lang w:val="en-US"/>
        </w:rPr>
        <w:t>sandCostPerCubicMeter</w:t>
      </w:r>
      <w:proofErr w:type="spellEnd"/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= 10; </w:t>
      </w:r>
    </w:p>
    <w:p w14:paraId="6AD8C34B" w14:textId="77777777" w:rsidR="00806AC9" w:rsidRPr="00F87A10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18C91068" w14:textId="0E3935BC" w:rsidR="00806AC9" w:rsidRPr="00806AC9" w:rsidRDefault="00CA169D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ObservableProperty</w:t>
      </w:r>
      <w:proofErr w:type="spellEnd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74871881" w14:textId="3CE9290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geotextileCostPerSquareMeter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2;</w:t>
      </w:r>
    </w:p>
    <w:p w14:paraId="7DC40BF0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650AF8C9" w14:textId="77D330C6" w:rsidR="00806AC9" w:rsidRPr="00F87A10" w:rsidRDefault="00806AC9" w:rsidP="11E5680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7A10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F87A10">
        <w:rPr>
          <w:rFonts w:ascii="Courier New" w:hAnsi="Courier New" w:cs="Courier New"/>
          <w:sz w:val="24"/>
          <w:szCs w:val="24"/>
          <w:lang w:val="en-US"/>
        </w:rPr>
        <w:t>ObservableCollection</w:t>
      </w:r>
      <w:proofErr w:type="spellEnd"/>
      <w:r w:rsidRPr="00F87A10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87A10">
        <w:rPr>
          <w:rFonts w:ascii="Courier New" w:hAnsi="Courier New" w:cs="Courier New"/>
          <w:sz w:val="24"/>
          <w:szCs w:val="24"/>
          <w:lang w:val="en-US"/>
        </w:rPr>
        <w:t>RoadMaterialType</w:t>
      </w:r>
      <w:proofErr w:type="spellEnd"/>
      <w:r w:rsidRPr="00F87A10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F87A10">
        <w:rPr>
          <w:rFonts w:ascii="Courier New" w:hAnsi="Courier New" w:cs="Courier New"/>
          <w:sz w:val="24"/>
          <w:szCs w:val="24"/>
          <w:lang w:val="en-US"/>
        </w:rPr>
        <w:t>MaterialTypes</w:t>
      </w:r>
      <w:proofErr w:type="spellEnd"/>
      <w:r w:rsidRPr="00F87A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87A10">
        <w:rPr>
          <w:rFonts w:ascii="Courier New" w:hAnsi="Courier New" w:cs="Courier New"/>
          <w:sz w:val="24"/>
          <w:szCs w:val="24"/>
          <w:lang w:val="en-US"/>
        </w:rPr>
        <w:t>{ get; }</w:t>
      </w:r>
      <w:proofErr w:type="gramEnd"/>
    </w:p>
    <w:p w14:paraId="70F727EF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7C1E9C14" w14:textId="1B55B6CF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public string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FormattedTotalCost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=&gt; </w:t>
      </w:r>
      <w:proofErr w:type="spellStart"/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ConvertCost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>TotalCost</w:t>
      </w:r>
      <w:proofErr w:type="spellEnd"/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);</w:t>
      </w:r>
      <w:proofErr w:type="gramEnd"/>
    </w:p>
    <w:p w14:paraId="3D56AE17" w14:textId="1F2FCC88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public </w:t>
      </w:r>
      <w:proofErr w:type="spellStart"/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RoadConstructionViewModel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416187E4" w14:textId="65CE249F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{</w:t>
      </w:r>
    </w:p>
    <w:p w14:paraId="55A70002" w14:textId="442A30F1" w:rsidR="00806AC9" w:rsidRPr="00806AC9" w:rsidRDefault="00525F88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>
        <w:rPr>
          <w:rFonts w:ascii="Courier New" w:hAnsi="Courier New" w:cs="Courier New"/>
          <w:sz w:val="24"/>
          <w:szCs w:val="20"/>
          <w:lang w:val="en-US"/>
        </w:rPr>
        <w:tab/>
        <w:t xml:space="preserve">   </w:t>
      </w:r>
      <w:proofErr w:type="spellStart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MaterialTypes</w:t>
      </w:r>
      <w:proofErr w:type="spellEnd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=new</w:t>
      </w:r>
      <w:r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ObservableCollection</w:t>
      </w:r>
      <w:proofErr w:type="spellEnd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&lt;</w:t>
      </w:r>
      <w:proofErr w:type="spellStart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RoadMaterialType</w:t>
      </w:r>
      <w:proofErr w:type="spellEnd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&gt;</w:t>
      </w:r>
    </w:p>
    <w:p w14:paraId="02B81FD3" w14:textId="768A4C0C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{</w:t>
      </w:r>
    </w:p>
    <w:p w14:paraId="6CA9A5FC" w14:textId="3294711B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  RoadMaterialType.ShMA_22,</w:t>
      </w:r>
    </w:p>
    <w:p w14:paraId="4351A790" w14:textId="03C3DF52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  RoadMaterialType.ShMA_16,</w:t>
      </w:r>
    </w:p>
    <w:p w14:paraId="2E962930" w14:textId="0C5AFD59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  RoadMaterialType.ShMA_11,</w:t>
      </w:r>
    </w:p>
    <w:p w14:paraId="51B6E32A" w14:textId="19B5E76C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 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RoadMaterialType.ShPS</w:t>
      </w:r>
      <w:proofErr w:type="spellEnd"/>
    </w:p>
    <w:p w14:paraId="70359C18" w14:textId="13952506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};</w:t>
      </w:r>
    </w:p>
    <w:p w14:paraId="53B23CC1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77D191A6" w14:textId="5BBA12E5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SelectedMaterialType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MaterialTypes.FirstOrDefault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();</w:t>
      </w:r>
    </w:p>
    <w:p w14:paraId="3DCD8FD5" w14:textId="0C73D27B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}</w:t>
      </w:r>
    </w:p>
    <w:p w14:paraId="3943EE96" w14:textId="77777777" w:rsidR="00A34FFA" w:rsidRDefault="00A34FFA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163C344D" w14:textId="43D764D4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[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RelayCommand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]</w:t>
      </w:r>
    </w:p>
    <w:p w14:paraId="1EAF1935" w14:textId="7E24B499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void </w:t>
      </w:r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Calculate(</w:t>
      </w:r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3E66D8AD" w14:textId="6131560E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{</w:t>
      </w:r>
    </w:p>
    <w:p w14:paraId="0A933733" w14:textId="3CBF3652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roadArea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Length * Width;</w:t>
      </w:r>
    </w:p>
    <w:p w14:paraId="4CB9448B" w14:textId="031622EC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surfaceMaterialThicknessM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SurfaceMaterialThicknessCm / 100</w:t>
      </w:r>
      <w:r w:rsidR="00A34FFA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7A8757FE" w14:textId="54B1B815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surfaceMaterialVolume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roadArea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surfaceMaterialThicknessM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3547A0C3" w14:textId="40A85B7D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sandThicknessM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SandThicknessCm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/ 100; </w:t>
      </w:r>
    </w:p>
    <w:p w14:paraId="17EF2B7D" w14:textId="15CAA273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sandVolume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roadArea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sandThicknessM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5E3D1588" w14:textId="4F7DB1D3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double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materialCoefficient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GetMaterialCoefficient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>SelectedMaterialType</w:t>
      </w:r>
      <w:proofErr w:type="spellEnd"/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);</w:t>
      </w:r>
      <w:proofErr w:type="gramEnd"/>
    </w:p>
    <w:p w14:paraId="686FED54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28F09113" w14:textId="108B89F0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RequiredMaterialAmount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surfaceMaterialVolume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MaterialDensity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materialCoefficient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/ 1000;</w:t>
      </w:r>
    </w:p>
    <w:p w14:paraId="2FFA4C69" w14:textId="5100E35A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RequiredSandAmount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sandVolume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SandDensity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/ 1000;</w:t>
      </w:r>
    </w:p>
    <w:p w14:paraId="30522F10" w14:textId="61F79673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RequiredGeotextileAmount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 Length * (Width + 2 *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GeotextileThickness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5BE44743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5F8EB5FF" w14:textId="5A30B822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</w:t>
      </w:r>
      <w:proofErr w:type="spellStart"/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CalculateTotalCost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();</w:t>
      </w:r>
      <w:proofErr w:type="gramEnd"/>
    </w:p>
    <w:p w14:paraId="00E8DD9E" w14:textId="1A14E578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}</w:t>
      </w:r>
    </w:p>
    <w:p w14:paraId="008AB20C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63DD19F3" w14:textId="2EB3DC66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double </w:t>
      </w:r>
      <w:proofErr w:type="spellStart"/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GetMaterialCoefficient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>RoadMaterialType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materialType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1A70D843" w14:textId="0D387B48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{ </w:t>
      </w:r>
    </w:p>
    <w:p w14:paraId="762547A5" w14:textId="5F2FC261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return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materialType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switch</w:t>
      </w:r>
    </w:p>
    <w:p w14:paraId="0F3A85D2" w14:textId="4640DB5B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{</w:t>
      </w:r>
    </w:p>
    <w:p w14:paraId="532C8CF3" w14:textId="412BFCEA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  RoadMaterialType.ShMA_22 =&gt; 1.22,</w:t>
      </w:r>
    </w:p>
    <w:p w14:paraId="6F2820F0" w14:textId="4F92621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  RoadMaterialType.ShMA_16 =&gt; 1.16,</w:t>
      </w:r>
    </w:p>
    <w:p w14:paraId="71848F25" w14:textId="3DC9F854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  RoadMaterialType.ShMA_11 =&gt; 1.11,</w:t>
      </w:r>
    </w:p>
    <w:p w14:paraId="0574774E" w14:textId="08487E8B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 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RoadMaterialType.ShPS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=&gt; 1.0,</w:t>
      </w:r>
    </w:p>
    <w:p w14:paraId="60119E5C" w14:textId="602B4DAC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  _ =&gt; 1.0</w:t>
      </w:r>
    </w:p>
    <w:p w14:paraId="1EF52403" w14:textId="2112F2D1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</w:t>
      </w:r>
      <w:r w:rsidR="00F80DA3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806AC9">
        <w:rPr>
          <w:rFonts w:ascii="Courier New" w:hAnsi="Courier New" w:cs="Courier New"/>
          <w:sz w:val="24"/>
          <w:szCs w:val="20"/>
          <w:lang w:val="en-US"/>
        </w:rPr>
        <w:t>};</w:t>
      </w:r>
    </w:p>
    <w:p w14:paraId="77A1716F" w14:textId="418ED6E3" w:rsidR="002D61A2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}</w:t>
      </w:r>
    </w:p>
    <w:p w14:paraId="3FD79A4C" w14:textId="2D11623D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private void </w:t>
      </w:r>
      <w:proofErr w:type="spellStart"/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CalculateTotalCost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4D472A21" w14:textId="2EDDCCD4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{</w:t>
      </w:r>
    </w:p>
    <w:p w14:paraId="4810A807" w14:textId="25C3BD3D" w:rsidR="00495C4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495C49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TotalCost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=(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RequiredMaterialAmount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*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MaterialCostPerKg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*</w:t>
      </w:r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1000)+</w:t>
      </w:r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</w:t>
      </w:r>
    </w:p>
    <w:p w14:paraId="210656EF" w14:textId="40FA900C" w:rsidR="00806AC9" w:rsidRPr="00806AC9" w:rsidRDefault="00495C4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806AC9" w:rsidRPr="00806AC9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RequiredSandAmount</w:t>
      </w:r>
      <w:proofErr w:type="spellEnd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SandCostPerCubicMeter</w:t>
      </w:r>
      <w:proofErr w:type="spellEnd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 xml:space="preserve"> * 1000) + </w:t>
      </w:r>
    </w:p>
    <w:p w14:paraId="0B41C274" w14:textId="6774ECAE" w:rsidR="00806AC9" w:rsidRDefault="00495C4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806AC9" w:rsidRPr="00806AC9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RequiredGeotextileAmount</w:t>
      </w:r>
      <w:proofErr w:type="spellEnd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 xml:space="preserve"> * </w:t>
      </w:r>
      <w:proofErr w:type="spellStart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GeotextileCostPerSquareMeter</w:t>
      </w:r>
      <w:proofErr w:type="spellEnd"/>
      <w:r w:rsidR="00806AC9" w:rsidRPr="00806AC9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5CF9A22C" w14:textId="77777777" w:rsidR="00495C49" w:rsidRPr="00806AC9" w:rsidRDefault="00495C4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74CD9562" w14:textId="648BF9CD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</w:t>
      </w:r>
      <w:proofErr w:type="spellStart"/>
      <w:r w:rsidRPr="00806AC9">
        <w:rPr>
          <w:rFonts w:ascii="Courier New" w:hAnsi="Courier New" w:cs="Courier New"/>
          <w:sz w:val="24"/>
          <w:szCs w:val="20"/>
          <w:lang w:val="en-US"/>
        </w:rPr>
        <w:t>OnPropertyChanged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nameof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>FormattedTotalCost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)</w:t>
      </w:r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);</w:t>
      </w:r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</w:t>
      </w:r>
    </w:p>
    <w:p w14:paraId="0DE8C81E" w14:textId="6FCF6333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}</w:t>
      </w:r>
    </w:p>
    <w:p w14:paraId="3651CF96" w14:textId="7777777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7B95792B" w14:textId="021D86FB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private string </w:t>
      </w:r>
      <w:proofErr w:type="spellStart"/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ConvertCost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>double cost)</w:t>
      </w:r>
    </w:p>
    <w:p w14:paraId="305651FF" w14:textId="41CFEA94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>{</w:t>
      </w:r>
    </w:p>
    <w:p w14:paraId="7A946259" w14:textId="60670DBA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if (cost &gt;= 1000000)</w:t>
      </w:r>
    </w:p>
    <w:p w14:paraId="298DF1CF" w14:textId="6C8680DE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{</w:t>
      </w:r>
    </w:p>
    <w:p w14:paraId="4582673E" w14:textId="7F0ABEDA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   return </w:t>
      </w:r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$"{</w:t>
      </w:r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cost / </w:t>
      </w:r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1000000:F</w:t>
      </w:r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2} </w:t>
      </w:r>
      <w:r w:rsidRPr="00806AC9">
        <w:rPr>
          <w:rFonts w:ascii="Courier New" w:hAnsi="Courier New" w:cs="Courier New"/>
          <w:sz w:val="24"/>
          <w:szCs w:val="20"/>
        </w:rPr>
        <w:t>млн</w:t>
      </w: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806AC9">
        <w:rPr>
          <w:rFonts w:ascii="Courier New" w:hAnsi="Courier New" w:cs="Courier New"/>
          <w:sz w:val="24"/>
          <w:szCs w:val="20"/>
        </w:rPr>
        <w:t>руб</w:t>
      </w:r>
      <w:proofErr w:type="spellEnd"/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";</w:t>
      </w:r>
      <w:proofErr w:type="gramEnd"/>
    </w:p>
    <w:p w14:paraId="36BF9595" w14:textId="5A48BB49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}</w:t>
      </w:r>
    </w:p>
    <w:p w14:paraId="6EDA49B8" w14:textId="3345D6BB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else if (cost &gt;= 1000)</w:t>
      </w:r>
    </w:p>
    <w:p w14:paraId="474B1AD1" w14:textId="194B9D67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{</w:t>
      </w:r>
    </w:p>
    <w:p w14:paraId="2750B13F" w14:textId="04E22741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   return </w:t>
      </w:r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$"{</w:t>
      </w:r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cost / </w:t>
      </w:r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1000:F</w:t>
      </w:r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2} </w:t>
      </w:r>
      <w:proofErr w:type="spellStart"/>
      <w:r w:rsidRPr="00806AC9">
        <w:rPr>
          <w:rFonts w:ascii="Courier New" w:hAnsi="Courier New" w:cs="Courier New"/>
          <w:sz w:val="24"/>
          <w:szCs w:val="20"/>
        </w:rPr>
        <w:t>тыс</w:t>
      </w:r>
      <w:proofErr w:type="spell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806AC9">
        <w:rPr>
          <w:rFonts w:ascii="Courier New" w:hAnsi="Courier New" w:cs="Courier New"/>
          <w:sz w:val="24"/>
          <w:szCs w:val="20"/>
        </w:rPr>
        <w:t>руб</w:t>
      </w:r>
      <w:proofErr w:type="spellEnd"/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";</w:t>
      </w:r>
      <w:proofErr w:type="gramEnd"/>
    </w:p>
    <w:p w14:paraId="5DAC9840" w14:textId="730889E1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}</w:t>
      </w:r>
    </w:p>
    <w:p w14:paraId="4159AB56" w14:textId="299E6F75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else</w:t>
      </w:r>
    </w:p>
    <w:p w14:paraId="280EE526" w14:textId="3E269294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{</w:t>
      </w:r>
    </w:p>
    <w:p w14:paraId="5E79B3A7" w14:textId="68D1FEA5" w:rsidR="00806AC9" w:rsidRPr="00806AC9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       return </w:t>
      </w:r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$"{cost:F</w:t>
      </w:r>
      <w:proofErr w:type="gramEnd"/>
      <w:r w:rsidRPr="00806AC9">
        <w:rPr>
          <w:rFonts w:ascii="Courier New" w:hAnsi="Courier New" w:cs="Courier New"/>
          <w:sz w:val="24"/>
          <w:szCs w:val="20"/>
          <w:lang w:val="en-US"/>
        </w:rPr>
        <w:t xml:space="preserve">2} </w:t>
      </w:r>
      <w:proofErr w:type="spellStart"/>
      <w:r w:rsidRPr="00806AC9">
        <w:rPr>
          <w:rFonts w:ascii="Courier New" w:hAnsi="Courier New" w:cs="Courier New"/>
          <w:sz w:val="24"/>
          <w:szCs w:val="20"/>
        </w:rPr>
        <w:t>руб</w:t>
      </w:r>
      <w:proofErr w:type="spellEnd"/>
      <w:proofErr w:type="gramStart"/>
      <w:r w:rsidRPr="00806AC9">
        <w:rPr>
          <w:rFonts w:ascii="Courier New" w:hAnsi="Courier New" w:cs="Courier New"/>
          <w:sz w:val="24"/>
          <w:szCs w:val="20"/>
          <w:lang w:val="en-US"/>
        </w:rPr>
        <w:t>";</w:t>
      </w:r>
      <w:proofErr w:type="gramEnd"/>
    </w:p>
    <w:p w14:paraId="7DEDE721" w14:textId="5B22F9B3" w:rsidR="00806AC9" w:rsidRPr="00873BE7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 </w:t>
      </w:r>
      <w:r w:rsidRPr="00873BE7">
        <w:rPr>
          <w:rFonts w:ascii="Courier New" w:hAnsi="Courier New" w:cs="Courier New"/>
          <w:sz w:val="24"/>
          <w:szCs w:val="20"/>
          <w:lang w:val="en-US"/>
        </w:rPr>
        <w:t>}</w:t>
      </w:r>
    </w:p>
    <w:p w14:paraId="39D5766A" w14:textId="4D2C9267" w:rsidR="00495C49" w:rsidRPr="00487477" w:rsidRDefault="00495C4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</w:rPr>
      </w:pPr>
      <w:r w:rsidRPr="00873BE7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806AC9" w:rsidRPr="00806AC9">
        <w:rPr>
          <w:rFonts w:ascii="Courier New" w:hAnsi="Courier New" w:cs="Courier New"/>
          <w:sz w:val="24"/>
          <w:szCs w:val="20"/>
        </w:rPr>
        <w:t>}</w:t>
      </w:r>
    </w:p>
    <w:p w14:paraId="408E1E7D" w14:textId="54D9927C" w:rsidR="00CE7307" w:rsidRPr="00487477" w:rsidRDefault="00806AC9" w:rsidP="00495C4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4"/>
          <w:szCs w:val="20"/>
        </w:rPr>
      </w:pPr>
      <w:r w:rsidRPr="00806AC9">
        <w:rPr>
          <w:rFonts w:ascii="Courier New" w:hAnsi="Courier New" w:cs="Courier New"/>
          <w:sz w:val="24"/>
          <w:szCs w:val="20"/>
        </w:rPr>
        <w:t>}</w:t>
      </w:r>
    </w:p>
    <w:p w14:paraId="27346752" w14:textId="77777777" w:rsidR="00420F89" w:rsidRPr="00BA135D" w:rsidRDefault="00420F89" w:rsidP="00420F89">
      <w:pPr>
        <w:pStyle w:val="a3"/>
      </w:pPr>
    </w:p>
    <w:p w14:paraId="69678761" w14:textId="1F6BB63A" w:rsidR="00420F89" w:rsidRDefault="00420F89" w:rsidP="00420F89">
      <w:pPr>
        <w:pStyle w:val="a3"/>
      </w:pPr>
      <w:r w:rsidRPr="00420F89">
        <w:rPr>
          <w:lang w:val="en-US"/>
        </w:rPr>
        <w:t>UI</w:t>
      </w:r>
      <w:r w:rsidRPr="00420F89">
        <w:t xml:space="preserve"> реализован в </w:t>
      </w:r>
      <w:r w:rsidRPr="00420F89">
        <w:rPr>
          <w:lang w:val="en-US"/>
        </w:rPr>
        <w:t>XAML</w:t>
      </w:r>
      <w:r w:rsidRPr="00420F89">
        <w:t xml:space="preserve"> (</w:t>
      </w:r>
      <w:proofErr w:type="spellStart"/>
      <w:r w:rsidRPr="00420F89">
        <w:rPr>
          <w:lang w:val="en-US"/>
        </w:rPr>
        <w:t>Main</w:t>
      </w:r>
      <w:r w:rsidR="00967AB1">
        <w:rPr>
          <w:lang w:val="en-US"/>
        </w:rPr>
        <w:t>View</w:t>
      </w:r>
      <w:proofErr w:type="spellEnd"/>
      <w:r w:rsidRPr="00420F89">
        <w:t>.</w:t>
      </w:r>
      <w:proofErr w:type="spellStart"/>
      <w:r w:rsidRPr="00420F89">
        <w:rPr>
          <w:lang w:val="en-US"/>
        </w:rPr>
        <w:t>axaml</w:t>
      </w:r>
      <w:proofErr w:type="spellEnd"/>
      <w:r w:rsidRPr="00420F89">
        <w:t xml:space="preserve">) с использованием привязок к </w:t>
      </w:r>
      <w:proofErr w:type="spellStart"/>
      <w:r w:rsidRPr="00420F89">
        <w:rPr>
          <w:lang w:val="en-US"/>
        </w:rPr>
        <w:t>ViewModel</w:t>
      </w:r>
      <w:proofErr w:type="spellEnd"/>
      <w:r w:rsidRPr="00420F89">
        <w:t>.</w:t>
      </w:r>
    </w:p>
    <w:p w14:paraId="736E6FF9" w14:textId="77777777" w:rsidR="00C11F77" w:rsidRDefault="00C11F77" w:rsidP="00420F89">
      <w:pPr>
        <w:pStyle w:val="a3"/>
      </w:pPr>
      <w:r>
        <w:t xml:space="preserve">Вид </w:t>
      </w:r>
      <w:r w:rsidR="0025303D">
        <w:t xml:space="preserve">главного окна </w:t>
      </w:r>
      <w:r>
        <w:t>пр</w:t>
      </w:r>
      <w:r w:rsidR="00BC4A8A">
        <w:t>ограммы представлен на рисунке 5</w:t>
      </w:r>
      <w:r>
        <w:t>.</w:t>
      </w:r>
    </w:p>
    <w:p w14:paraId="3C7ED11E" w14:textId="77777777" w:rsidR="00B810D3" w:rsidRDefault="00B810D3" w:rsidP="00420F89">
      <w:pPr>
        <w:pStyle w:val="a3"/>
      </w:pPr>
    </w:p>
    <w:p w14:paraId="10E9C668" w14:textId="77777777" w:rsidR="00B810D3" w:rsidRDefault="00B810D3" w:rsidP="00420F89">
      <w:pPr>
        <w:pStyle w:val="a3"/>
      </w:pPr>
    </w:p>
    <w:p w14:paraId="40E4E587" w14:textId="77777777" w:rsidR="00B810D3" w:rsidRDefault="00B810D3" w:rsidP="00420F89">
      <w:pPr>
        <w:pStyle w:val="a3"/>
      </w:pPr>
    </w:p>
    <w:p w14:paraId="2983D154" w14:textId="77777777" w:rsidR="00B810D3" w:rsidRDefault="00B810D3" w:rsidP="00420F89">
      <w:pPr>
        <w:pStyle w:val="a3"/>
      </w:pPr>
    </w:p>
    <w:p w14:paraId="11430F10" w14:textId="77777777" w:rsidR="00B810D3" w:rsidRDefault="00B810D3" w:rsidP="00420F89">
      <w:pPr>
        <w:pStyle w:val="a3"/>
      </w:pPr>
    </w:p>
    <w:p w14:paraId="70372B34" w14:textId="77777777" w:rsidR="00B810D3" w:rsidRDefault="00B810D3" w:rsidP="00420F89">
      <w:pPr>
        <w:pStyle w:val="a3"/>
      </w:pPr>
    </w:p>
    <w:p w14:paraId="726E30DC" w14:textId="77777777" w:rsidR="00B810D3" w:rsidRDefault="00B810D3" w:rsidP="00420F89">
      <w:pPr>
        <w:pStyle w:val="a3"/>
      </w:pPr>
    </w:p>
    <w:p w14:paraId="4E82D111" w14:textId="77777777" w:rsidR="00B810D3" w:rsidRDefault="00B810D3" w:rsidP="00420F89">
      <w:pPr>
        <w:pStyle w:val="a3"/>
      </w:pPr>
    </w:p>
    <w:p w14:paraId="5F70C1C6" w14:textId="77777777" w:rsidR="00B810D3" w:rsidRDefault="00B810D3" w:rsidP="00420F89">
      <w:pPr>
        <w:pStyle w:val="a3"/>
      </w:pPr>
    </w:p>
    <w:p w14:paraId="764B1224" w14:textId="77777777" w:rsidR="00B810D3" w:rsidRDefault="00B810D3" w:rsidP="00420F89">
      <w:pPr>
        <w:pStyle w:val="a3"/>
      </w:pPr>
    </w:p>
    <w:p w14:paraId="6581202D" w14:textId="77777777" w:rsidR="00B810D3" w:rsidRDefault="00B810D3" w:rsidP="00420F89">
      <w:pPr>
        <w:pStyle w:val="a3"/>
      </w:pPr>
    </w:p>
    <w:p w14:paraId="447050D2" w14:textId="77777777" w:rsidR="00B810D3" w:rsidRDefault="00B810D3" w:rsidP="00420F89">
      <w:pPr>
        <w:pStyle w:val="a3"/>
      </w:pPr>
    </w:p>
    <w:p w14:paraId="64CA46D7" w14:textId="77777777" w:rsidR="00B810D3" w:rsidRDefault="00B810D3" w:rsidP="00420F89">
      <w:pPr>
        <w:pStyle w:val="a3"/>
      </w:pPr>
    </w:p>
    <w:p w14:paraId="611EAFD9" w14:textId="77777777" w:rsidR="00B810D3" w:rsidRDefault="00B810D3" w:rsidP="00420F89">
      <w:pPr>
        <w:pStyle w:val="a3"/>
      </w:pPr>
    </w:p>
    <w:p w14:paraId="30BD7B33" w14:textId="77777777" w:rsidR="00B810D3" w:rsidRDefault="00B810D3" w:rsidP="00420F89">
      <w:pPr>
        <w:pStyle w:val="a3"/>
      </w:pPr>
    </w:p>
    <w:p w14:paraId="68375371" w14:textId="2DF49179" w:rsidR="00B810D3" w:rsidRDefault="00B810D3" w:rsidP="00420F89">
      <w:pPr>
        <w:pStyle w:val="a3"/>
      </w:pPr>
      <w:r w:rsidRPr="00B810D3">
        <w:rPr>
          <w:highlight w:val="yellow"/>
        </w:rPr>
        <w:t>Много пустого</w:t>
      </w:r>
    </w:p>
    <w:p w14:paraId="6ECA8A1B" w14:textId="058BF8C4" w:rsidR="00C11F77" w:rsidRDefault="00700B24" w:rsidP="00700B24">
      <w:pPr>
        <w:pStyle w:val="a3"/>
        <w:jc w:val="center"/>
      </w:pPr>
      <w:r w:rsidRPr="00700B24">
        <w:rPr>
          <w:noProof/>
          <w:lang w:eastAsia="ru-RU"/>
        </w:rPr>
        <w:lastRenderedPageBreak/>
        <w:drawing>
          <wp:inline distT="0" distB="0" distL="0" distR="0" wp14:anchorId="65D325CE" wp14:editId="12173F0B">
            <wp:extent cx="2956560" cy="538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5077" cy="548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84AA" w14:textId="77777777" w:rsidR="00C11F77" w:rsidRDefault="00C11F77" w:rsidP="00420F89">
      <w:pPr>
        <w:pStyle w:val="a3"/>
      </w:pPr>
    </w:p>
    <w:p w14:paraId="42386AC1" w14:textId="36963314" w:rsidR="00C11F77" w:rsidRDefault="00BC4A8A" w:rsidP="00F87A10">
      <w:pPr>
        <w:pStyle w:val="a3"/>
        <w:jc w:val="center"/>
      </w:pPr>
      <w:r>
        <w:t>Рисунок 5</w:t>
      </w:r>
      <w:r w:rsidR="00C11F77" w:rsidRPr="00C11F77">
        <w:t xml:space="preserve"> –</w:t>
      </w:r>
      <w:r w:rsidR="00700B24">
        <w:rPr>
          <w:lang w:val="en-US"/>
        </w:rPr>
        <w:t xml:space="preserve"> </w:t>
      </w:r>
      <w:r w:rsidR="00C11F77" w:rsidRPr="00C11F77">
        <w:t>Вид главной формы</w:t>
      </w:r>
    </w:p>
    <w:p w14:paraId="12793FDA" w14:textId="77777777" w:rsidR="007B1296" w:rsidRPr="007B1296" w:rsidRDefault="007B1296" w:rsidP="00471256">
      <w:pPr>
        <w:pStyle w:val="2"/>
        <w:ind w:firstLine="850"/>
      </w:pPr>
      <w:bookmarkStart w:id="25" w:name="_Toc194697000"/>
      <w:commentRangeStart w:id="26"/>
      <w:r>
        <w:t>Разработка мобильного приложения</w:t>
      </w:r>
      <w:bookmarkEnd w:id="25"/>
    </w:p>
    <w:p w14:paraId="50933D79" w14:textId="77777777" w:rsidR="009D156C" w:rsidRPr="00420F89" w:rsidRDefault="009D156C" w:rsidP="009D156C">
      <w:pPr>
        <w:pStyle w:val="a3"/>
      </w:pPr>
      <w:r w:rsidRPr="00420F89">
        <w:t>Используемый язык и технологии:</w:t>
      </w:r>
    </w:p>
    <w:p w14:paraId="3BAA3C66" w14:textId="77777777" w:rsidR="009D156C" w:rsidRPr="00420F89" w:rsidRDefault="009D156C" w:rsidP="009D156C">
      <w:pPr>
        <w:pStyle w:val="a1"/>
      </w:pPr>
      <w:r>
        <w:t>я</w:t>
      </w:r>
      <w:r w:rsidRPr="00420F89">
        <w:t xml:space="preserve">зык программирования: </w:t>
      </w:r>
      <w:r>
        <w:rPr>
          <w:lang w:val="en-US"/>
        </w:rPr>
        <w:t>C</w:t>
      </w:r>
      <w:r w:rsidRPr="00420F89">
        <w:t># (.</w:t>
      </w:r>
      <w:r>
        <w:rPr>
          <w:lang w:val="en-US"/>
        </w:rPr>
        <w:t>NET</w:t>
      </w:r>
      <w:r>
        <w:t xml:space="preserve"> 8.0)</w:t>
      </w:r>
      <w:r>
        <w:rPr>
          <w:lang w:val="en-US"/>
        </w:rPr>
        <w:t>;</w:t>
      </w:r>
    </w:p>
    <w:p w14:paraId="0CDBEF0C" w14:textId="77777777" w:rsidR="009D156C" w:rsidRPr="00420F89" w:rsidRDefault="009D156C" w:rsidP="009D156C">
      <w:pPr>
        <w:pStyle w:val="a1"/>
      </w:pPr>
      <w:r>
        <w:t>ф</w:t>
      </w:r>
      <w:r w:rsidRPr="00420F89">
        <w:t xml:space="preserve">реймворк </w:t>
      </w:r>
      <w:r w:rsidRPr="00420F89">
        <w:rPr>
          <w:lang w:val="en-US"/>
        </w:rPr>
        <w:t>UI</w:t>
      </w:r>
      <w:r w:rsidRPr="00420F89">
        <w:t xml:space="preserve">: </w:t>
      </w:r>
      <w:r w:rsidRPr="00420F89">
        <w:rPr>
          <w:lang w:val="en-US"/>
        </w:rPr>
        <w:t>Avalonia</w:t>
      </w:r>
      <w:r w:rsidRPr="00420F89">
        <w:t xml:space="preserve"> </w:t>
      </w:r>
      <w:r w:rsidRPr="00420F89">
        <w:rPr>
          <w:lang w:val="en-US"/>
        </w:rPr>
        <w:t>UI</w:t>
      </w:r>
      <w:r w:rsidRPr="00420F89">
        <w:t xml:space="preserve"> — кроссплатформенный фреймворк для создания настольных и мобильных п</w:t>
      </w:r>
      <w:r>
        <w:t>риложений</w:t>
      </w:r>
      <w:r w:rsidRPr="00420F89">
        <w:t>;</w:t>
      </w:r>
    </w:p>
    <w:p w14:paraId="4A07E8D7" w14:textId="77777777" w:rsidR="00B810D3" w:rsidRDefault="009D156C" w:rsidP="00B810D3">
      <w:pPr>
        <w:pStyle w:val="a1"/>
      </w:pPr>
      <w:r>
        <w:t xml:space="preserve">платформы: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 (через отдельные проекты, ссылающиеся на Core-проект</w:t>
      </w:r>
      <w:proofErr w:type="gramStart"/>
      <w:r>
        <w:t>).</w:t>
      </w:r>
      <w:r w:rsidR="00B810D3">
        <w:t>э</w:t>
      </w:r>
      <w:proofErr w:type="gramEnd"/>
    </w:p>
    <w:p w14:paraId="233AAB58" w14:textId="48FDC1FD" w:rsidR="00534C14" w:rsidRDefault="00D67465" w:rsidP="00B810D3">
      <w:pPr>
        <w:pStyle w:val="a3"/>
      </w:pPr>
      <w:r w:rsidRPr="00D67465">
        <w:lastRenderedPageBreak/>
        <w:t xml:space="preserve">При разработке приложений с использованием кроссплатформенных языков программирования, таких как C# в сочетании с фреймворком </w:t>
      </w:r>
      <w:proofErr w:type="spellStart"/>
      <w:r w:rsidRPr="00D67465">
        <w:t>Avalonia</w:t>
      </w:r>
      <w:proofErr w:type="spellEnd"/>
      <w:r w:rsidRPr="00D67465">
        <w:t xml:space="preserve"> UI, обеспечивается возможность развертывания приложений на различных платформах, включая настольные и мобильные устройства. Это позволяет избежать необходимости переписывания основной логики приложения для каждой отдельной платформы.</w:t>
      </w:r>
      <w:commentRangeEnd w:id="26"/>
      <w:r w:rsidR="00B810D3">
        <w:rPr>
          <w:rStyle w:val="aff6"/>
        </w:rPr>
        <w:commentReference w:id="26"/>
      </w:r>
    </w:p>
    <w:p w14:paraId="7FEB54DD" w14:textId="30DEB470" w:rsidR="002060F4" w:rsidRPr="002060F4" w:rsidRDefault="007B1296" w:rsidP="00471256">
      <w:pPr>
        <w:pStyle w:val="2"/>
        <w:ind w:firstLine="850"/>
      </w:pPr>
      <w:bookmarkStart w:id="27" w:name="_Toc194697001"/>
      <w:r>
        <w:t>Отладка и тестирование программных модулей</w:t>
      </w:r>
      <w:bookmarkEnd w:id="27"/>
    </w:p>
    <w:p w14:paraId="02239634" w14:textId="77777777" w:rsidR="00C57994" w:rsidRDefault="00C57994" w:rsidP="00C57994">
      <w:pPr>
        <w:pStyle w:val="a3"/>
      </w:pPr>
      <w:r>
        <w:t>Для отладки приложения используется комплекс средств Visual Studio</w:t>
      </w:r>
    </w:p>
    <w:p w14:paraId="2A45FC5E" w14:textId="77777777" w:rsidR="00C57994" w:rsidRDefault="00C57994" w:rsidP="00C57994">
      <w:pPr>
        <w:pStyle w:val="a3"/>
        <w:ind w:firstLine="0"/>
      </w:pPr>
      <w:r>
        <w:t>2022, который позволяет произвести диагностику и локализацию ошибок, внести исправления в программу с целью их устранения.</w:t>
      </w:r>
    </w:p>
    <w:p w14:paraId="59EF73D2" w14:textId="77777777" w:rsidR="00C57994" w:rsidRDefault="00C57994" w:rsidP="00C57994">
      <w:pPr>
        <w:pStyle w:val="a3"/>
      </w:pPr>
      <w:r>
        <w:t>Стандартные средства отладчика Visual Studio 2022:</w:t>
      </w:r>
    </w:p>
    <w:p w14:paraId="523B2FAE" w14:textId="77777777" w:rsidR="00C57994" w:rsidRPr="00477851" w:rsidRDefault="00C57994" w:rsidP="002727A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для установки точки останова необходимо нажать клавишу F9, когда</w:t>
      </w:r>
      <w:r w:rsidR="002727A9">
        <w:t xml:space="preserve"> </w:t>
      </w:r>
      <w:r>
        <w:t>курсор находит</w:t>
      </w:r>
      <w:r w:rsidR="00477851">
        <w:t>ся на необходимой строке</w:t>
      </w:r>
      <w:r w:rsidR="00477851" w:rsidRPr="00477851">
        <w:t>;</w:t>
      </w:r>
    </w:p>
    <w:p w14:paraId="43A111BC" w14:textId="3941614B" w:rsidR="00C57994" w:rsidRPr="00BC4A8A" w:rsidRDefault="00C57994" w:rsidP="002727A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для включения</w:t>
      </w:r>
      <w:r w:rsidR="00B810D3">
        <w:t xml:space="preserve"> и </w:t>
      </w:r>
      <w:r>
        <w:t>отключения точек о</w:t>
      </w:r>
      <w:r w:rsidR="002727A9">
        <w:t xml:space="preserve">станова необходимо использовать </w:t>
      </w:r>
      <w:r w:rsidR="00477851">
        <w:t>комбинацию Ctrl+F9</w:t>
      </w:r>
      <w:r w:rsidR="00477851" w:rsidRPr="00BC4A8A">
        <w:t>;</w:t>
      </w:r>
    </w:p>
    <w:p w14:paraId="153225E0" w14:textId="77777777" w:rsidR="00C57994" w:rsidRPr="00BC4A8A" w:rsidRDefault="00C57994" w:rsidP="002727A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для запуска отладки с остановкам</w:t>
      </w:r>
      <w:r w:rsidR="002727A9">
        <w:t xml:space="preserve">и на точках останова необходимо </w:t>
      </w:r>
      <w:r w:rsidR="00477851">
        <w:t>нажать F5</w:t>
      </w:r>
      <w:r w:rsidR="00477851" w:rsidRPr="00BC4A8A">
        <w:t>;</w:t>
      </w:r>
    </w:p>
    <w:p w14:paraId="3FE3CE47" w14:textId="104AF2D6" w:rsidR="00C57994" w:rsidRDefault="00C57994" w:rsidP="002727A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для пошагового прохода без заход</w:t>
      </w:r>
      <w:r w:rsidR="002727A9">
        <w:t>а</w:t>
      </w:r>
      <w:r w:rsidR="00B810D3">
        <w:t xml:space="preserve"> и </w:t>
      </w:r>
      <w:r w:rsidR="002727A9">
        <w:t xml:space="preserve">с заходом в методы необходимо </w:t>
      </w:r>
      <w:r>
        <w:t>использовать F10 и F11 соответственно.</w:t>
      </w:r>
    </w:p>
    <w:p w14:paraId="216D53B6" w14:textId="77777777" w:rsidR="00C57994" w:rsidRDefault="00C57994" w:rsidP="00C57994">
      <w:pPr>
        <w:pStyle w:val="a3"/>
      </w:pPr>
      <w:r>
        <w:t>Для проверки работы приложения необходимо провести тестирование.</w:t>
      </w:r>
    </w:p>
    <w:p w14:paraId="498E3AF6" w14:textId="4C3E52D8" w:rsidR="002060F4" w:rsidRDefault="00C57994" w:rsidP="00B810D3">
      <w:pPr>
        <w:pStyle w:val="a3"/>
      </w:pPr>
      <w:r>
        <w:t>Для формирования теста необходимо указать выполняемое действие,</w:t>
      </w:r>
      <w:r w:rsidR="00B810D3">
        <w:t xml:space="preserve"> </w:t>
      </w:r>
      <w:r>
        <w:t>ожидаемый результат и п</w:t>
      </w:r>
      <w:r w:rsidR="00BC4A8A">
        <w:t>олученный результат. В таблице 2</w:t>
      </w:r>
      <w:r>
        <w:t xml:space="preserve"> приведен набор тестов разработанного приложения.</w:t>
      </w:r>
    </w:p>
    <w:p w14:paraId="185764DB" w14:textId="21B90C03" w:rsidR="00181266" w:rsidRDefault="00181266" w:rsidP="00C57994">
      <w:pPr>
        <w:pStyle w:val="a3"/>
        <w:ind w:firstLine="0"/>
      </w:pPr>
    </w:p>
    <w:p w14:paraId="72E3B65F" w14:textId="77777777" w:rsidR="00F87A10" w:rsidRDefault="00F87A10" w:rsidP="00C57994">
      <w:pPr>
        <w:pStyle w:val="a3"/>
        <w:ind w:firstLine="0"/>
      </w:pPr>
    </w:p>
    <w:p w14:paraId="4364F3EB" w14:textId="77777777" w:rsidR="00B810D3" w:rsidRDefault="00B810D3" w:rsidP="00C57994">
      <w:pPr>
        <w:pStyle w:val="a3"/>
        <w:ind w:firstLine="0"/>
      </w:pPr>
    </w:p>
    <w:p w14:paraId="1981E2A6" w14:textId="77777777" w:rsidR="00F87A10" w:rsidRDefault="00F87A10" w:rsidP="00C57994">
      <w:pPr>
        <w:pStyle w:val="a3"/>
        <w:ind w:firstLine="0"/>
      </w:pPr>
    </w:p>
    <w:p w14:paraId="167A2C2E" w14:textId="357BF27F" w:rsidR="00F87A10" w:rsidRDefault="00B810D3" w:rsidP="00C57994">
      <w:pPr>
        <w:pStyle w:val="a3"/>
        <w:ind w:firstLine="0"/>
      </w:pPr>
      <w:r w:rsidRPr="00B810D3">
        <w:rPr>
          <w:highlight w:val="yellow"/>
        </w:rPr>
        <w:t>Много пустого места</w:t>
      </w:r>
    </w:p>
    <w:p w14:paraId="63225B10" w14:textId="77777777" w:rsidR="00C57994" w:rsidRDefault="00C57994" w:rsidP="00C57994">
      <w:pPr>
        <w:pStyle w:val="a3"/>
        <w:ind w:firstLine="0"/>
      </w:pPr>
      <w:r w:rsidRPr="0003297E">
        <w:rPr>
          <w:spacing w:val="40"/>
        </w:rPr>
        <w:lastRenderedPageBreak/>
        <w:t>Таблица</w:t>
      </w:r>
      <w:r w:rsidR="00BC4A8A">
        <w:t xml:space="preserve"> 2</w:t>
      </w:r>
      <w:r>
        <w:t xml:space="preserve"> – Набор тестов приложения</w:t>
      </w:r>
    </w:p>
    <w:p w14:paraId="380C70D2" w14:textId="77777777" w:rsidR="00C57994" w:rsidRDefault="00C57994" w:rsidP="00C57994">
      <w:pPr>
        <w:pStyle w:val="a3"/>
        <w:ind w:firstLine="0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C57994" w14:paraId="74E5564C" w14:textId="77777777" w:rsidTr="00C57994">
        <w:tc>
          <w:tcPr>
            <w:tcW w:w="3190" w:type="dxa"/>
          </w:tcPr>
          <w:p w14:paraId="5050F35E" w14:textId="77777777" w:rsidR="00C57994" w:rsidRPr="0003297E" w:rsidRDefault="00C57994" w:rsidP="0072245E">
            <w:pPr>
              <w:pStyle w:val="a3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14:paraId="4C953723" w14:textId="77777777" w:rsidR="00C57994" w:rsidRPr="0003297E" w:rsidRDefault="00C57994" w:rsidP="0072245E">
            <w:pPr>
              <w:pStyle w:val="a3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Ожидаемый результат</w:t>
            </w:r>
          </w:p>
        </w:tc>
        <w:tc>
          <w:tcPr>
            <w:tcW w:w="3190" w:type="dxa"/>
          </w:tcPr>
          <w:p w14:paraId="13711954" w14:textId="77777777" w:rsidR="00C57994" w:rsidRPr="0003297E" w:rsidRDefault="00C57994" w:rsidP="0072245E">
            <w:pPr>
              <w:pStyle w:val="a3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Полученный результат</w:t>
            </w:r>
          </w:p>
        </w:tc>
      </w:tr>
      <w:tr w:rsidR="00C57994" w14:paraId="633A4B0A" w14:textId="77777777" w:rsidTr="00C57994">
        <w:tc>
          <w:tcPr>
            <w:tcW w:w="3190" w:type="dxa"/>
          </w:tcPr>
          <w:p w14:paraId="1D2C96F3" w14:textId="70C4B38A" w:rsidR="00C57994" w:rsidRDefault="00181266" w:rsidP="0072245E">
            <w:pPr>
              <w:pStyle w:val="a3"/>
              <w:spacing w:line="240" w:lineRule="auto"/>
              <w:ind w:firstLine="0"/>
              <w:jc w:val="left"/>
            </w:pPr>
            <w:r w:rsidRPr="00181266">
              <w:t>Открыть приложение, ввести параметры дороги и материалов, нажать "Рассчитать"</w:t>
            </w:r>
          </w:p>
        </w:tc>
        <w:tc>
          <w:tcPr>
            <w:tcW w:w="3190" w:type="dxa"/>
          </w:tcPr>
          <w:p w14:paraId="52A7AD23" w14:textId="352628B5" w:rsidR="00C57994" w:rsidRDefault="00576161" w:rsidP="0072245E">
            <w:pPr>
              <w:pStyle w:val="a3"/>
              <w:spacing w:line="240" w:lineRule="auto"/>
              <w:ind w:firstLine="0"/>
              <w:jc w:val="left"/>
            </w:pPr>
            <w:r w:rsidRPr="00576161">
              <w:t>Отображаются рассчитанные значения материалов и общая стоимость</w:t>
            </w:r>
          </w:p>
        </w:tc>
        <w:tc>
          <w:tcPr>
            <w:tcW w:w="3190" w:type="dxa"/>
          </w:tcPr>
          <w:p w14:paraId="05A9EEC9" w14:textId="77777777" w:rsidR="00C57994" w:rsidRDefault="0003297E" w:rsidP="0072245E">
            <w:pPr>
              <w:pStyle w:val="a3"/>
              <w:spacing w:line="240" w:lineRule="auto"/>
              <w:ind w:firstLine="0"/>
              <w:jc w:val="left"/>
            </w:pPr>
            <w:r>
              <w:t>Соответствует ожидаемому</w:t>
            </w:r>
          </w:p>
        </w:tc>
      </w:tr>
      <w:tr w:rsidR="00C57994" w14:paraId="2ED13214" w14:textId="77777777" w:rsidTr="00C57994">
        <w:tc>
          <w:tcPr>
            <w:tcW w:w="3190" w:type="dxa"/>
          </w:tcPr>
          <w:p w14:paraId="4E5DBD69" w14:textId="45DF2907" w:rsidR="00C57994" w:rsidRDefault="00576161" w:rsidP="0072245E">
            <w:pPr>
              <w:pStyle w:val="a3"/>
              <w:spacing w:line="240" w:lineRule="auto"/>
              <w:ind w:firstLine="0"/>
              <w:jc w:val="left"/>
            </w:pPr>
            <w:r w:rsidRPr="00576161">
              <w:t>Открыть приложение, ввести некорректные параметры дороги, нажать "Рассчитать"</w:t>
            </w:r>
          </w:p>
        </w:tc>
        <w:tc>
          <w:tcPr>
            <w:tcW w:w="3190" w:type="dxa"/>
          </w:tcPr>
          <w:p w14:paraId="7D384BDE" w14:textId="257B5CC3" w:rsidR="00C57994" w:rsidRDefault="00576161" w:rsidP="0072245E">
            <w:pPr>
              <w:pStyle w:val="a3"/>
              <w:spacing w:line="240" w:lineRule="auto"/>
              <w:ind w:firstLine="0"/>
              <w:jc w:val="left"/>
            </w:pPr>
            <w:r w:rsidRPr="00576161">
              <w:t>Приложение не выполняет расчет, отображает сообщение об ошибке</w:t>
            </w:r>
          </w:p>
        </w:tc>
        <w:tc>
          <w:tcPr>
            <w:tcW w:w="3190" w:type="dxa"/>
          </w:tcPr>
          <w:p w14:paraId="73C384F9" w14:textId="77777777" w:rsidR="00C57994" w:rsidRDefault="0003297E" w:rsidP="0072245E">
            <w:pPr>
              <w:pStyle w:val="a3"/>
              <w:spacing w:line="240" w:lineRule="auto"/>
              <w:ind w:firstLine="0"/>
              <w:jc w:val="left"/>
            </w:pPr>
            <w:r>
              <w:t>Соответствует ожидаемому</w:t>
            </w:r>
          </w:p>
        </w:tc>
      </w:tr>
      <w:tr w:rsidR="00C57994" w14:paraId="64E9085C" w14:textId="77777777" w:rsidTr="00C57994">
        <w:tc>
          <w:tcPr>
            <w:tcW w:w="3190" w:type="dxa"/>
          </w:tcPr>
          <w:p w14:paraId="2A7AF937" w14:textId="14D8075F" w:rsidR="00C57994" w:rsidRDefault="00CA7943" w:rsidP="0072245E">
            <w:pPr>
              <w:pStyle w:val="a3"/>
              <w:spacing w:line="240" w:lineRule="auto"/>
              <w:ind w:firstLine="0"/>
              <w:jc w:val="left"/>
            </w:pPr>
            <w:r w:rsidRPr="00CA7943">
              <w:t>Открыть приложение, ввести параметры дороги и материалов, изменить стоимость материалов, нажать "Рассчитать"</w:t>
            </w:r>
          </w:p>
        </w:tc>
        <w:tc>
          <w:tcPr>
            <w:tcW w:w="3190" w:type="dxa"/>
          </w:tcPr>
          <w:p w14:paraId="4AB7858D" w14:textId="5818EC51" w:rsidR="00C57994" w:rsidRDefault="00963D75" w:rsidP="0072245E">
            <w:pPr>
              <w:pStyle w:val="a3"/>
              <w:spacing w:line="240" w:lineRule="auto"/>
              <w:ind w:firstLine="0"/>
              <w:jc w:val="left"/>
            </w:pPr>
            <w:r w:rsidRPr="00963D75">
              <w:t>Отображаются пересчитанные значения материалов и общая стоимость</w:t>
            </w:r>
          </w:p>
        </w:tc>
        <w:tc>
          <w:tcPr>
            <w:tcW w:w="3190" w:type="dxa"/>
          </w:tcPr>
          <w:p w14:paraId="7D8B5281" w14:textId="77777777" w:rsidR="00C57994" w:rsidRDefault="0003297E" w:rsidP="0072245E">
            <w:pPr>
              <w:pStyle w:val="a3"/>
              <w:spacing w:line="240" w:lineRule="auto"/>
              <w:ind w:firstLine="0"/>
              <w:jc w:val="left"/>
            </w:pPr>
            <w:r>
              <w:t>С</w:t>
            </w:r>
            <w:r w:rsidR="00D23414">
              <w:t>оответствует ожидаемо</w:t>
            </w:r>
            <w:r>
              <w:t>му</w:t>
            </w:r>
          </w:p>
        </w:tc>
      </w:tr>
    </w:tbl>
    <w:p w14:paraId="7CDA27C7" w14:textId="67FDB155" w:rsidR="00C57994" w:rsidRDefault="00C57994" w:rsidP="0053542F">
      <w:pPr>
        <w:spacing w:after="160" w:line="259" w:lineRule="auto"/>
        <w:jc w:val="left"/>
      </w:pPr>
    </w:p>
    <w:p w14:paraId="181F74DA" w14:textId="77777777" w:rsidR="00D23414" w:rsidRDefault="00084431" w:rsidP="00471256">
      <w:pPr>
        <w:pStyle w:val="2"/>
        <w:ind w:firstLine="850"/>
      </w:pPr>
      <w:bookmarkStart w:id="28" w:name="_Toc194697002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28"/>
    </w:p>
    <w:p w14:paraId="62496EF5" w14:textId="77777777" w:rsidR="00B810D3" w:rsidRDefault="003B19A4" w:rsidP="00B810D3">
      <w:pPr>
        <w:pStyle w:val="a1"/>
        <w:numPr>
          <w:ilvl w:val="0"/>
          <w:numId w:val="0"/>
        </w:numPr>
        <w:ind w:firstLine="709"/>
      </w:pPr>
      <w:r w:rsidRPr="003B19A4">
        <w:t xml:space="preserve">В ходе первичной отладки приложения проведено тестирование скорости выполнения программного кода средствами Microsoft Visual Studio. Тестирование показало, </w:t>
      </w:r>
      <w:commentRangeStart w:id="29"/>
      <w:r w:rsidRPr="003B19A4">
        <w:t>что приложение выполняется быстро, без задержек, поэтому оптимизация скорости кода не требуется.</w:t>
      </w:r>
      <w:commentRangeEnd w:id="29"/>
      <w:r w:rsidR="00B810D3">
        <w:rPr>
          <w:rStyle w:val="aff6"/>
        </w:rPr>
        <w:commentReference w:id="29"/>
      </w:r>
    </w:p>
    <w:p w14:paraId="701C01EA" w14:textId="7994F35F" w:rsidR="002669F2" w:rsidRDefault="002043DD" w:rsidP="00B810D3">
      <w:pPr>
        <w:pStyle w:val="a1"/>
        <w:numPr>
          <w:ilvl w:val="0"/>
          <w:numId w:val="0"/>
        </w:numPr>
        <w:ind w:firstLine="709"/>
      </w:pPr>
      <w:r w:rsidRPr="002043DD">
        <w:t>В ходе рефакторинга и оптимизации приложения для расчета материалов, необходимых для строительства дорог, были проведены следующие улучшения:</w:t>
      </w:r>
    </w:p>
    <w:p w14:paraId="7D826B22" w14:textId="77777777" w:rsidR="00D23414" w:rsidRDefault="00D23414" w:rsidP="00D23414">
      <w:pPr>
        <w:pStyle w:val="a1"/>
        <w:numPr>
          <w:ilvl w:val="0"/>
          <w:numId w:val="0"/>
        </w:numPr>
        <w:ind w:left="709"/>
      </w:pPr>
      <w:commentRangeStart w:id="30"/>
      <w:r>
        <w:t>Процесс рефакторинга:</w:t>
      </w:r>
    </w:p>
    <w:p w14:paraId="345F40A8" w14:textId="5AB9F772" w:rsidR="008664E6" w:rsidRDefault="008664E6" w:rsidP="008664E6">
      <w:pPr>
        <w:pStyle w:val="a1"/>
        <w:rPr>
          <w:sz w:val="24"/>
        </w:rPr>
      </w:pPr>
      <w:r w:rsidRPr="00B810D3">
        <w:rPr>
          <w:highlight w:val="yellow"/>
        </w:rPr>
        <w:t>П</w:t>
      </w:r>
      <w:r>
        <w:t>еременные и методы были переименованы для улучшения читаемости и понимания их назначения;</w:t>
      </w:r>
    </w:p>
    <w:p w14:paraId="0F5504BF" w14:textId="6A0909F4" w:rsidR="00D23414" w:rsidRDefault="0071737F" w:rsidP="000A2A71">
      <w:pPr>
        <w:pStyle w:val="a1"/>
      </w:pPr>
      <w:r w:rsidRPr="00B810D3">
        <w:rPr>
          <w:highlight w:val="yellow"/>
        </w:rPr>
        <w:t>Л</w:t>
      </w:r>
      <w:r w:rsidRPr="0071737F">
        <w:t>огика расчета была разделена на отдельные методы, такие как</w:t>
      </w:r>
      <w:r w:rsidR="000A2A71">
        <w:t xml:space="preserve"> </w:t>
      </w:r>
      <w:proofErr w:type="spellStart"/>
      <w:r w:rsidRPr="0071737F">
        <w:t>CalculateRoadArea</w:t>
      </w:r>
      <w:proofErr w:type="spellEnd"/>
      <w:r w:rsidRPr="0071737F">
        <w:t>,</w:t>
      </w:r>
      <w:r w:rsidR="000A2A71">
        <w:t xml:space="preserve"> </w:t>
      </w:r>
      <w:proofErr w:type="spellStart"/>
      <w:r w:rsidRPr="0071737F">
        <w:t>CalculateSurfaceMaterialVolume</w:t>
      </w:r>
      <w:proofErr w:type="spellEnd"/>
      <w:r w:rsidRPr="0071737F">
        <w:t>,</w:t>
      </w:r>
      <w:r>
        <w:t xml:space="preserve"> </w:t>
      </w:r>
      <w:proofErr w:type="spellStart"/>
      <w:r w:rsidRPr="0071737F">
        <w:t>CalculateSandVolume</w:t>
      </w:r>
      <w:proofErr w:type="spellEnd"/>
      <w:r w:rsidRPr="0071737F">
        <w:t xml:space="preserve">, </w:t>
      </w:r>
      <w:proofErr w:type="spellStart"/>
      <w:r w:rsidRPr="0071737F">
        <w:t>CalculateRequiredMaterialAmount</w:t>
      </w:r>
      <w:proofErr w:type="spellEnd"/>
      <w:r w:rsidRPr="0071737F">
        <w:t xml:space="preserve">, </w:t>
      </w:r>
      <w:proofErr w:type="spellStart"/>
      <w:r w:rsidRPr="0071737F">
        <w:t>CalculateRequiredSandAmount</w:t>
      </w:r>
      <w:proofErr w:type="spellEnd"/>
      <w:r w:rsidRPr="0071737F">
        <w:t>,</w:t>
      </w:r>
      <w:r w:rsidR="000A2A71">
        <w:t xml:space="preserve"> </w:t>
      </w:r>
      <w:r w:rsidRPr="0071737F">
        <w:t>и</w:t>
      </w:r>
      <w:r w:rsidR="000A2A71">
        <w:t xml:space="preserve"> </w:t>
      </w:r>
      <w:proofErr w:type="spellStart"/>
      <w:r w:rsidRPr="0071737F">
        <w:t>CalculateRequiredGeotextileAmount</w:t>
      </w:r>
      <w:proofErr w:type="spellEnd"/>
      <w:r w:rsidR="000A2A71">
        <w:t>;</w:t>
      </w:r>
    </w:p>
    <w:p w14:paraId="4BA3BD92" w14:textId="5832D63B" w:rsidR="00D23414" w:rsidRDefault="003B031A" w:rsidP="00D23414">
      <w:pPr>
        <w:pStyle w:val="a1"/>
      </w:pPr>
      <w:r w:rsidRPr="00B810D3">
        <w:rPr>
          <w:highlight w:val="yellow"/>
        </w:rPr>
        <w:lastRenderedPageBreak/>
        <w:t>Д</w:t>
      </w:r>
      <w:r w:rsidRPr="003B031A">
        <w:t>ля значений, которые не изменяются в процессе выполнения программы, были введены константы</w:t>
      </w:r>
      <w:r w:rsidR="00D23414" w:rsidRPr="00D23414">
        <w:t>;</w:t>
      </w:r>
    </w:p>
    <w:p w14:paraId="63AC6DFE" w14:textId="3AB431B2" w:rsidR="00D23414" w:rsidRDefault="003B031A" w:rsidP="00D23414">
      <w:pPr>
        <w:pStyle w:val="a1"/>
      </w:pPr>
      <w:r w:rsidRPr="00B810D3">
        <w:rPr>
          <w:highlight w:val="yellow"/>
        </w:rPr>
        <w:t>К</w:t>
      </w:r>
      <w:r w:rsidRPr="003B031A">
        <w:t>од был реорганизован для улучшения его структуры и читаемости</w:t>
      </w:r>
      <w:r w:rsidR="00D23414">
        <w:t>.</w:t>
      </w:r>
      <w:commentRangeEnd w:id="30"/>
      <w:r w:rsidR="00B810D3">
        <w:rPr>
          <w:rStyle w:val="aff6"/>
        </w:rPr>
        <w:commentReference w:id="30"/>
      </w:r>
    </w:p>
    <w:p w14:paraId="4069EB69" w14:textId="77777777" w:rsidR="003B19A4" w:rsidRDefault="003B19A4" w:rsidP="003B19A4">
      <w:pPr>
        <w:pStyle w:val="a1"/>
        <w:numPr>
          <w:ilvl w:val="0"/>
          <w:numId w:val="0"/>
        </w:numPr>
        <w:ind w:firstLine="709"/>
      </w:pPr>
    </w:p>
    <w:p w14:paraId="69048EF3" w14:textId="77777777" w:rsidR="00D23414" w:rsidRDefault="00D23414" w:rsidP="00D23414">
      <w:pPr>
        <w:pStyle w:val="a1"/>
        <w:numPr>
          <w:ilvl w:val="0"/>
          <w:numId w:val="0"/>
        </w:numPr>
      </w:pPr>
    </w:p>
    <w:p w14:paraId="6EECECC5" w14:textId="77777777" w:rsidR="00D23414" w:rsidRDefault="00D23414" w:rsidP="00BB22C1">
      <w:pPr>
        <w:pStyle w:val="a3"/>
      </w:pPr>
    </w:p>
    <w:p w14:paraId="1244425F" w14:textId="77777777" w:rsidR="008B7761" w:rsidRDefault="008B7761" w:rsidP="00BA30F7">
      <w:pPr>
        <w:pStyle w:val="a3"/>
      </w:pPr>
    </w:p>
    <w:p w14:paraId="5FB2F347" w14:textId="77777777" w:rsidR="007B1296" w:rsidRDefault="007B1296" w:rsidP="007B1296">
      <w:pPr>
        <w:pStyle w:val="a7"/>
      </w:pPr>
      <w:bookmarkStart w:id="31" w:name="_Toc194697003"/>
      <w:r>
        <w:lastRenderedPageBreak/>
        <w:t>Заключение</w:t>
      </w:r>
      <w:bookmarkEnd w:id="31"/>
    </w:p>
    <w:p w14:paraId="6F2BD08B" w14:textId="232B23F0" w:rsidR="004A7CFD" w:rsidRDefault="000C3F0A" w:rsidP="004A7CFD">
      <w:pPr>
        <w:pStyle w:val="a3"/>
      </w:pPr>
      <w:r w:rsidRPr="000C3F0A">
        <w:t xml:space="preserve">В ходе прохождения производственной практики в </w:t>
      </w:r>
      <w:r>
        <w:t>ООО «</w:t>
      </w:r>
      <w:proofErr w:type="spellStart"/>
      <w:r>
        <w:t>Севдорстрой</w:t>
      </w:r>
      <w:r w:rsidR="008C4720">
        <w:t>сервис</w:t>
      </w:r>
      <w:proofErr w:type="spellEnd"/>
      <w:r>
        <w:t>»</w:t>
      </w:r>
      <w:r w:rsidR="008C4720">
        <w:t xml:space="preserve"> </w:t>
      </w:r>
      <w:r w:rsidRPr="000C3F0A">
        <w:t xml:space="preserve">были предоставлены все необходимые ресурсы и программное обеспечение для успешного выполнения поставленных задач. </w:t>
      </w:r>
      <w:r w:rsidRPr="00B810D3">
        <w:rPr>
          <w:highlight w:val="yellow"/>
        </w:rPr>
        <w:t>В результате практики были достигнуты следующие цели</w:t>
      </w:r>
      <w:r w:rsidR="004A7CFD" w:rsidRPr="00B810D3">
        <w:rPr>
          <w:highlight w:val="yellow"/>
        </w:rPr>
        <w:t>.</w:t>
      </w:r>
    </w:p>
    <w:p w14:paraId="7EEC57F5" w14:textId="77777777" w:rsidR="004A7CFD" w:rsidRDefault="004A7CFD" w:rsidP="004A7CFD">
      <w:pPr>
        <w:pStyle w:val="a3"/>
      </w:pPr>
      <w:r>
        <w:t>Цели производственной практики достигнуты:</w:t>
      </w:r>
    </w:p>
    <w:p w14:paraId="4BF74EC2" w14:textId="77777777" w:rsidR="004A7CFD" w:rsidRPr="00477851" w:rsidRDefault="004A7CFD" w:rsidP="002727A9">
      <w:pPr>
        <w:pStyle w:val="a3"/>
        <w:numPr>
          <w:ilvl w:val="0"/>
          <w:numId w:val="20"/>
        </w:numPr>
        <w:tabs>
          <w:tab w:val="left" w:pos="993"/>
        </w:tabs>
        <w:ind w:left="0" w:firstLine="709"/>
      </w:pPr>
      <w:r>
        <w:t>получен практический опыт по выполнению работ по ПМ.11 «Разработка, администрирование и защита баз данных» и развиты общие</w:t>
      </w:r>
      <w:r w:rsidR="00477851">
        <w:t xml:space="preserve"> и профессиональные компетенции</w:t>
      </w:r>
      <w:r w:rsidR="00477851" w:rsidRPr="00477851">
        <w:t>;</w:t>
      </w:r>
    </w:p>
    <w:p w14:paraId="699552F3" w14:textId="77777777" w:rsidR="004A7CFD" w:rsidRDefault="004A7CFD" w:rsidP="002727A9">
      <w:pPr>
        <w:pStyle w:val="a3"/>
        <w:numPr>
          <w:ilvl w:val="0"/>
          <w:numId w:val="20"/>
        </w:numPr>
        <w:tabs>
          <w:tab w:val="left" w:pos="993"/>
        </w:tabs>
        <w:ind w:left="0" w:firstLine="709"/>
      </w:pPr>
      <w:r>
        <w:t>получен практический опыт по выполнению работ по ПМ.01 «Разработка модулей программного обеспечения для компьютерных систем» и развиты общие и профессиональные компете</w:t>
      </w:r>
      <w:r w:rsidR="002727A9">
        <w:t>нции.</w:t>
      </w:r>
    </w:p>
    <w:p w14:paraId="209C1264" w14:textId="77777777" w:rsidR="004A7CFD" w:rsidRDefault="004A7CFD" w:rsidP="004A7CFD">
      <w:pPr>
        <w:pStyle w:val="a3"/>
      </w:pPr>
      <w:r>
        <w:t>Для достижения целей практики выполнены следующие задачи:</w:t>
      </w:r>
    </w:p>
    <w:p w14:paraId="1E7A3F33" w14:textId="77777777" w:rsidR="00210C4C" w:rsidRPr="00477851" w:rsidRDefault="00477851" w:rsidP="002727A9">
      <w:pPr>
        <w:pStyle w:val="a3"/>
        <w:numPr>
          <w:ilvl w:val="0"/>
          <w:numId w:val="21"/>
        </w:numPr>
        <w:tabs>
          <w:tab w:val="left" w:pos="993"/>
        </w:tabs>
        <w:ind w:left="0" w:firstLine="709"/>
      </w:pPr>
      <w:r>
        <w:t>спроектирована БД</w:t>
      </w:r>
      <w:r w:rsidRPr="00477851">
        <w:t>;</w:t>
      </w:r>
    </w:p>
    <w:p w14:paraId="52D75C32" w14:textId="77777777" w:rsidR="00210C4C" w:rsidRPr="00477851" w:rsidRDefault="00477851" w:rsidP="002727A9">
      <w:pPr>
        <w:pStyle w:val="a3"/>
        <w:numPr>
          <w:ilvl w:val="0"/>
          <w:numId w:val="21"/>
        </w:numPr>
        <w:tabs>
          <w:tab w:val="left" w:pos="993"/>
        </w:tabs>
        <w:ind w:left="0" w:firstLine="709"/>
      </w:pPr>
      <w:r>
        <w:t>разработаны объекты БД</w:t>
      </w:r>
      <w:r w:rsidRPr="00477851">
        <w:t>;</w:t>
      </w:r>
    </w:p>
    <w:p w14:paraId="2AF8CDBF" w14:textId="77777777" w:rsidR="00210C4C" w:rsidRPr="00477851" w:rsidRDefault="00210C4C" w:rsidP="002727A9">
      <w:pPr>
        <w:pStyle w:val="a3"/>
        <w:numPr>
          <w:ilvl w:val="0"/>
          <w:numId w:val="21"/>
        </w:numPr>
        <w:tabs>
          <w:tab w:val="left" w:pos="993"/>
        </w:tabs>
        <w:ind w:left="0" w:firstLine="709"/>
      </w:pPr>
      <w:r>
        <w:t>реализована БД в</w:t>
      </w:r>
      <w:r w:rsidR="00477851">
        <w:t xml:space="preserve"> СУБД Microsoft SQL Server 2019</w:t>
      </w:r>
      <w:r w:rsidR="00477851" w:rsidRPr="00477851">
        <w:t>;</w:t>
      </w:r>
    </w:p>
    <w:p w14:paraId="25F9DB3A" w14:textId="77777777" w:rsidR="00210C4C" w:rsidRPr="00BC4A8A" w:rsidRDefault="00210C4C" w:rsidP="002727A9">
      <w:pPr>
        <w:pStyle w:val="a3"/>
        <w:numPr>
          <w:ilvl w:val="0"/>
          <w:numId w:val="21"/>
        </w:numPr>
        <w:tabs>
          <w:tab w:val="left" w:pos="993"/>
        </w:tabs>
        <w:ind w:left="0" w:firstLine="709"/>
      </w:pPr>
      <w:r>
        <w:t>решены вопросы админи</w:t>
      </w:r>
      <w:r w:rsidR="00477851">
        <w:t>стрирования БД</w:t>
      </w:r>
      <w:r w:rsidR="00477851" w:rsidRPr="00BC4A8A">
        <w:t>;</w:t>
      </w:r>
    </w:p>
    <w:p w14:paraId="7D5BF471" w14:textId="77777777" w:rsidR="00210C4C" w:rsidRDefault="00210C4C" w:rsidP="002727A9">
      <w:pPr>
        <w:pStyle w:val="a3"/>
        <w:numPr>
          <w:ilvl w:val="0"/>
          <w:numId w:val="21"/>
        </w:numPr>
        <w:tabs>
          <w:tab w:val="left" w:pos="993"/>
        </w:tabs>
        <w:ind w:left="0" w:firstLine="709"/>
      </w:pPr>
      <w:r>
        <w:t>реализованы методы и технологии защиты информации в БД;</w:t>
      </w:r>
    </w:p>
    <w:p w14:paraId="4BBD91FB" w14:textId="77777777" w:rsidR="004A7CFD" w:rsidRPr="00477851" w:rsidRDefault="004A7CFD" w:rsidP="002727A9">
      <w:pPr>
        <w:pStyle w:val="a3"/>
        <w:numPr>
          <w:ilvl w:val="0"/>
          <w:numId w:val="21"/>
        </w:numPr>
        <w:tabs>
          <w:tab w:val="left" w:pos="993"/>
        </w:tabs>
        <w:ind w:left="0" w:firstLine="709"/>
      </w:pPr>
      <w:r>
        <w:t>разработаны спецификации отдельных компонент для системы</w:t>
      </w:r>
      <w:r w:rsidR="00477851" w:rsidRPr="00477851">
        <w:t xml:space="preserve"> </w:t>
      </w:r>
      <w:r w:rsidR="00477851">
        <w:t>тестирования</w:t>
      </w:r>
      <w:r w:rsidR="00477851" w:rsidRPr="00477851">
        <w:t>;</w:t>
      </w:r>
    </w:p>
    <w:p w14:paraId="429618A2" w14:textId="77777777" w:rsidR="004A7CFD" w:rsidRPr="00477851" w:rsidRDefault="004A7CFD" w:rsidP="002727A9">
      <w:pPr>
        <w:pStyle w:val="a3"/>
        <w:numPr>
          <w:ilvl w:val="0"/>
          <w:numId w:val="21"/>
        </w:numPr>
        <w:tabs>
          <w:tab w:val="left" w:pos="993"/>
        </w:tabs>
        <w:ind w:left="0" w:firstLine="709"/>
      </w:pPr>
      <w:r>
        <w:t>разработан код программ</w:t>
      </w:r>
      <w:r w:rsidR="00477851">
        <w:t>ного продукта на основе готовых</w:t>
      </w:r>
      <w:r w:rsidR="00477851" w:rsidRPr="00477851">
        <w:t xml:space="preserve"> </w:t>
      </w:r>
      <w:r w:rsidR="00477851">
        <w:t>спецификаций на уровне модуля</w:t>
      </w:r>
      <w:r w:rsidR="00477851" w:rsidRPr="00477851">
        <w:t>;</w:t>
      </w:r>
    </w:p>
    <w:p w14:paraId="133BDF83" w14:textId="77777777" w:rsidR="004A7CFD" w:rsidRPr="00477851" w:rsidRDefault="004A7CFD" w:rsidP="002727A9">
      <w:pPr>
        <w:pStyle w:val="a3"/>
        <w:numPr>
          <w:ilvl w:val="0"/>
          <w:numId w:val="21"/>
        </w:numPr>
        <w:tabs>
          <w:tab w:val="left" w:pos="993"/>
        </w:tabs>
        <w:ind w:left="0" w:firstLine="709"/>
      </w:pPr>
      <w:r>
        <w:t>выполнена отладка прогр</w:t>
      </w:r>
      <w:r w:rsidR="00477851">
        <w:t>аммных модулей с использованием</w:t>
      </w:r>
      <w:r w:rsidR="00477851" w:rsidRPr="00477851">
        <w:t xml:space="preserve"> </w:t>
      </w:r>
      <w:r>
        <w:t>пр</w:t>
      </w:r>
      <w:r w:rsidR="00477851">
        <w:t>ограммных средств Visual Studio</w:t>
      </w:r>
      <w:r w:rsidR="00477851" w:rsidRPr="00477851">
        <w:t>;</w:t>
      </w:r>
    </w:p>
    <w:p w14:paraId="7AFA6433" w14:textId="77777777" w:rsidR="004A7CFD" w:rsidRPr="00477851" w:rsidRDefault="004A7CFD" w:rsidP="002727A9">
      <w:pPr>
        <w:pStyle w:val="a3"/>
        <w:numPr>
          <w:ilvl w:val="0"/>
          <w:numId w:val="21"/>
        </w:numPr>
        <w:tabs>
          <w:tab w:val="left" w:pos="993"/>
        </w:tabs>
        <w:ind w:left="0" w:firstLine="709"/>
      </w:pPr>
      <w:r>
        <w:t>выполнено т</w:t>
      </w:r>
      <w:r w:rsidR="00477851">
        <w:t>естирование программных модулей</w:t>
      </w:r>
      <w:r w:rsidR="00477851" w:rsidRPr="00477851">
        <w:t>;</w:t>
      </w:r>
    </w:p>
    <w:p w14:paraId="72E300E5" w14:textId="77777777" w:rsidR="004A7CFD" w:rsidRPr="00477851" w:rsidRDefault="004A7CFD" w:rsidP="002727A9">
      <w:pPr>
        <w:pStyle w:val="a3"/>
        <w:numPr>
          <w:ilvl w:val="0"/>
          <w:numId w:val="21"/>
        </w:numPr>
        <w:tabs>
          <w:tab w:val="left" w:pos="993"/>
        </w:tabs>
        <w:ind w:left="0" w:firstLine="709"/>
      </w:pPr>
      <w:r>
        <w:t>осуществлена оптимизация про</w:t>
      </w:r>
      <w:r w:rsidR="00477851">
        <w:t>граммного кода модуля</w:t>
      </w:r>
      <w:r w:rsidR="00477851" w:rsidRPr="00477851">
        <w:t>;</w:t>
      </w:r>
    </w:p>
    <w:p w14:paraId="09A64183" w14:textId="77777777" w:rsidR="004A7CFD" w:rsidRPr="00B810D3" w:rsidRDefault="004A7CFD" w:rsidP="002727A9">
      <w:pPr>
        <w:pStyle w:val="a3"/>
        <w:numPr>
          <w:ilvl w:val="0"/>
          <w:numId w:val="21"/>
        </w:numPr>
        <w:tabs>
          <w:tab w:val="left" w:pos="993"/>
        </w:tabs>
        <w:ind w:left="0" w:firstLine="709"/>
        <w:rPr>
          <w:color w:val="EE0000"/>
        </w:rPr>
      </w:pPr>
      <w:r w:rsidRPr="00B810D3">
        <w:rPr>
          <w:color w:val="EE0000"/>
        </w:rPr>
        <w:t>разработаны компоненты проектн</w:t>
      </w:r>
      <w:r w:rsidR="00477851" w:rsidRPr="00B810D3">
        <w:rPr>
          <w:color w:val="EE0000"/>
        </w:rPr>
        <w:t xml:space="preserve">ой и технической документации с </w:t>
      </w:r>
      <w:r w:rsidRPr="00B810D3">
        <w:rPr>
          <w:color w:val="EE0000"/>
        </w:rPr>
        <w:t xml:space="preserve">использованием </w:t>
      </w:r>
      <w:r w:rsidR="00210C4C" w:rsidRPr="00B810D3">
        <w:rPr>
          <w:color w:val="EE0000"/>
        </w:rPr>
        <w:t>графических языков спецификаций.</w:t>
      </w:r>
    </w:p>
    <w:p w14:paraId="4A2BFCDB" w14:textId="77777777" w:rsidR="007B1296" w:rsidRDefault="007B1296" w:rsidP="007B1296">
      <w:pPr>
        <w:pStyle w:val="a7"/>
      </w:pPr>
      <w:r>
        <w:lastRenderedPageBreak/>
        <w:t>Список использованных источников</w:t>
      </w:r>
    </w:p>
    <w:p w14:paraId="1490353A" w14:textId="2FAB6C51" w:rsidR="00935FCB" w:rsidRDefault="002A6B8C" w:rsidP="006507A8">
      <w:pPr>
        <w:pStyle w:val="ab"/>
        <w:numPr>
          <w:ilvl w:val="0"/>
          <w:numId w:val="6"/>
        </w:numPr>
        <w:spacing w:line="360" w:lineRule="auto"/>
      </w:pPr>
      <w:bookmarkStart w:id="32" w:name="Avalonia"/>
      <w:commentRangeStart w:id="33"/>
      <w:r w:rsidRPr="002A6B8C">
        <w:t xml:space="preserve">Microsoft. Документация по .NET и C# / Microsoft </w:t>
      </w:r>
      <w:proofErr w:type="spellStart"/>
      <w:r w:rsidRPr="002A6B8C">
        <w:t>Docs</w:t>
      </w:r>
      <w:proofErr w:type="spellEnd"/>
      <w:r w:rsidRPr="002A6B8C">
        <w:t>. – URL: https://docs.microsoft.com/en-us/dotnet/ (дата обращения: 15.05.2025). – Режим доступа: свободный. – Текст: электронный.</w:t>
      </w:r>
    </w:p>
    <w:p w14:paraId="7B56B979" w14:textId="0E1D930B" w:rsidR="00935FCB" w:rsidRDefault="00115C38" w:rsidP="00935FCB">
      <w:pPr>
        <w:pStyle w:val="a3"/>
        <w:numPr>
          <w:ilvl w:val="0"/>
          <w:numId w:val="6"/>
        </w:numPr>
      </w:pPr>
      <w:bookmarkStart w:id="34" w:name="_Toc194697004"/>
      <w:bookmarkStart w:id="35" w:name="C"/>
      <w:bookmarkEnd w:id="32"/>
      <w:proofErr w:type="spellStart"/>
      <w:r>
        <w:t>Avalonia</w:t>
      </w:r>
      <w:proofErr w:type="spellEnd"/>
      <w:r>
        <w:t xml:space="preserve"> UI. Официальная документация по </w:t>
      </w:r>
      <w:proofErr w:type="spellStart"/>
      <w:r>
        <w:t>Avalonia</w:t>
      </w:r>
      <w:proofErr w:type="spellEnd"/>
      <w:r>
        <w:t xml:space="preserve"> UI / </w:t>
      </w:r>
      <w:proofErr w:type="spellStart"/>
      <w:r>
        <w:t>Avalonia</w:t>
      </w:r>
      <w:proofErr w:type="spellEnd"/>
      <w:r>
        <w:t xml:space="preserve"> UI </w:t>
      </w:r>
      <w:proofErr w:type="spellStart"/>
      <w:r>
        <w:t>Documentation</w:t>
      </w:r>
      <w:proofErr w:type="spellEnd"/>
      <w:r>
        <w:t>. – URL: https://docs.avaloniaui.net/ (дата обращения: 15.05.2025). – Режим доступа: свободный. – Текст: электронный.</w:t>
      </w:r>
      <w:r w:rsidR="00935FCB">
        <w:t xml:space="preserve"> </w:t>
      </w:r>
    </w:p>
    <w:p w14:paraId="49165B21" w14:textId="7159A461" w:rsidR="00935FCB" w:rsidRDefault="00115C38" w:rsidP="00935FCB">
      <w:pPr>
        <w:pStyle w:val="ab"/>
        <w:numPr>
          <w:ilvl w:val="0"/>
          <w:numId w:val="6"/>
        </w:numPr>
        <w:spacing w:line="360" w:lineRule="auto"/>
      </w:pPr>
      <w:bookmarkStart w:id="36" w:name="C2"/>
      <w:bookmarkEnd w:id="34"/>
      <w:bookmarkEnd w:id="35"/>
      <w:r w:rsidRPr="00115C38">
        <w:t xml:space="preserve">Microsoft. Документация по Microsoft SQL Server / Microsoft SQL Server </w:t>
      </w:r>
      <w:proofErr w:type="spellStart"/>
      <w:r w:rsidRPr="00115C38">
        <w:t>Documentation</w:t>
      </w:r>
      <w:proofErr w:type="spellEnd"/>
      <w:r w:rsidRPr="00115C38">
        <w:t>. – URL: https://docs.microsoft.com/en-us/sql/sql-server/ (дата обращения: 15.05.2025). – Режим доступа: свободный. – Текст: электронный.</w:t>
      </w:r>
    </w:p>
    <w:p w14:paraId="79B2EAB5" w14:textId="5158135E" w:rsidR="00935FCB" w:rsidRDefault="00545C40" w:rsidP="00935FCB">
      <w:pPr>
        <w:pStyle w:val="ab"/>
        <w:numPr>
          <w:ilvl w:val="0"/>
          <w:numId w:val="6"/>
        </w:numPr>
        <w:spacing w:line="360" w:lineRule="auto"/>
      </w:pPr>
      <w:bookmarkStart w:id="37" w:name="SQL"/>
      <w:bookmarkEnd w:id="36"/>
      <w:r w:rsidRPr="00545C40">
        <w:t xml:space="preserve">Microsoft. Документация по </w:t>
      </w:r>
      <w:proofErr w:type="spellStart"/>
      <w:r w:rsidRPr="00545C40">
        <w:t>Entity</w:t>
      </w:r>
      <w:proofErr w:type="spellEnd"/>
      <w:r w:rsidRPr="00545C40">
        <w:t xml:space="preserve"> Framework / </w:t>
      </w:r>
      <w:proofErr w:type="spellStart"/>
      <w:r w:rsidRPr="00545C40">
        <w:t>Entity</w:t>
      </w:r>
      <w:proofErr w:type="spellEnd"/>
      <w:r w:rsidRPr="00545C40">
        <w:t xml:space="preserve"> Framework </w:t>
      </w:r>
      <w:proofErr w:type="spellStart"/>
      <w:r w:rsidRPr="00545C40">
        <w:t>Documentation</w:t>
      </w:r>
      <w:proofErr w:type="spellEnd"/>
      <w:r w:rsidRPr="00545C40">
        <w:t>. – URL: https://docs.microsoft.com/en-us/ef/ (дата обращения: 15.05.2025). – Режим доступа: свободный. – Текст: электронный.</w:t>
      </w:r>
    </w:p>
    <w:p w14:paraId="294C924D" w14:textId="5A51277F" w:rsidR="00BB22C1" w:rsidRPr="00565E9A" w:rsidRDefault="00545C40" w:rsidP="00545C40">
      <w:pPr>
        <w:pStyle w:val="ab"/>
        <w:numPr>
          <w:ilvl w:val="0"/>
          <w:numId w:val="6"/>
        </w:numPr>
        <w:spacing w:line="360" w:lineRule="auto"/>
      </w:pPr>
      <w:proofErr w:type="spellStart"/>
      <w:r w:rsidRPr="00545C40">
        <w:t>Stack</w:t>
      </w:r>
      <w:proofErr w:type="spellEnd"/>
      <w:r w:rsidRPr="00545C40">
        <w:t xml:space="preserve"> </w:t>
      </w:r>
      <w:proofErr w:type="spellStart"/>
      <w:r w:rsidRPr="00545C40">
        <w:t>Overflow</w:t>
      </w:r>
      <w:proofErr w:type="spellEnd"/>
      <w:r w:rsidRPr="00545C40">
        <w:t xml:space="preserve">. Вопросы и ответы по программированию / </w:t>
      </w:r>
      <w:proofErr w:type="spellStart"/>
      <w:r w:rsidRPr="00545C40">
        <w:t>Stack</w:t>
      </w:r>
      <w:proofErr w:type="spellEnd"/>
      <w:r w:rsidRPr="00545C40">
        <w:t xml:space="preserve"> </w:t>
      </w:r>
      <w:proofErr w:type="spellStart"/>
      <w:r w:rsidRPr="00545C40">
        <w:t>Overflow</w:t>
      </w:r>
      <w:proofErr w:type="spellEnd"/>
      <w:r w:rsidRPr="00545C40">
        <w:t>. – URL: https://stackoverflow.com/ (дата обращения: 15.05.2025). – Режим доступа: свободный. – Текст: электронный.</w:t>
      </w:r>
      <w:bookmarkEnd w:id="37"/>
      <w:commentRangeEnd w:id="33"/>
      <w:r w:rsidR="00B810D3">
        <w:rPr>
          <w:rStyle w:val="aff6"/>
        </w:rPr>
        <w:commentReference w:id="33"/>
      </w:r>
    </w:p>
    <w:sectPr w:rsidR="00BB22C1" w:rsidRPr="00565E9A" w:rsidSect="007B1296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Роман Садовский" w:date="2025-06-08T18:49:00Z" w:initials="РС">
    <w:p w14:paraId="3D1DAE25" w14:textId="77777777" w:rsidR="00873BE7" w:rsidRDefault="00873BE7" w:rsidP="00873BE7">
      <w:pPr>
        <w:pStyle w:val="aff7"/>
        <w:jc w:val="left"/>
      </w:pPr>
      <w:r>
        <w:rPr>
          <w:rStyle w:val="aff6"/>
        </w:rPr>
        <w:annotationRef/>
      </w:r>
      <w:r>
        <w:t>В предложении должен быть глагол, «являются», или что-то еще</w:t>
      </w:r>
    </w:p>
  </w:comment>
  <w:comment w:id="3" w:author="Роман Садовский" w:date="2025-06-08T18:50:00Z" w:initials="РС">
    <w:p w14:paraId="1E182D09" w14:textId="77777777" w:rsidR="00873BE7" w:rsidRDefault="00873BE7" w:rsidP="00873BE7">
      <w:pPr>
        <w:pStyle w:val="aff7"/>
        <w:jc w:val="left"/>
      </w:pPr>
      <w:r>
        <w:rPr>
          <w:rStyle w:val="aff6"/>
        </w:rPr>
        <w:annotationRef/>
      </w:r>
      <w:r>
        <w:t>Внимательно перечитайте список</w:t>
      </w:r>
    </w:p>
  </w:comment>
  <w:comment w:id="7" w:author="Роман Садовский" w:date="2025-06-08T18:55:00Z" w:initials="РС">
    <w:p w14:paraId="47F2F100" w14:textId="77777777" w:rsidR="00873BE7" w:rsidRDefault="00873BE7" w:rsidP="00873BE7">
      <w:pPr>
        <w:pStyle w:val="aff7"/>
        <w:jc w:val="left"/>
      </w:pPr>
      <w:r>
        <w:rPr>
          <w:rStyle w:val="aff6"/>
        </w:rPr>
        <w:annotationRef/>
      </w:r>
      <w:r>
        <w:t>Не по ширине</w:t>
      </w:r>
    </w:p>
  </w:comment>
  <w:comment w:id="8" w:author="Роман Садовский" w:date="2025-06-08T18:55:00Z" w:initials="РС">
    <w:p w14:paraId="1279BE7D" w14:textId="77777777" w:rsidR="003223A9" w:rsidRDefault="00873BE7" w:rsidP="003223A9">
      <w:pPr>
        <w:pStyle w:val="aff7"/>
        <w:jc w:val="left"/>
      </w:pPr>
      <w:r>
        <w:rPr>
          <w:rStyle w:val="aff6"/>
        </w:rPr>
        <w:annotationRef/>
      </w:r>
      <w:r w:rsidR="003223A9">
        <w:t>Картинку обрезать под края, перед картинкой пустая строка</w:t>
      </w:r>
      <w:r w:rsidR="003223A9">
        <w:br/>
      </w:r>
      <w:r w:rsidR="003223A9">
        <w:br/>
        <w:t>а у материала и дороги обязателен расчет?</w:t>
      </w:r>
    </w:p>
  </w:comment>
  <w:comment w:id="9" w:author="Роман Садовский" w:date="2025-06-08T18:57:00Z" w:initials="РС">
    <w:p w14:paraId="3A770635" w14:textId="6D4250FC" w:rsidR="00873BE7" w:rsidRDefault="00873BE7" w:rsidP="00873BE7">
      <w:pPr>
        <w:pStyle w:val="aff7"/>
        <w:jc w:val="left"/>
      </w:pPr>
      <w:r>
        <w:rPr>
          <w:rStyle w:val="aff6"/>
        </w:rPr>
        <w:annotationRef/>
      </w:r>
      <w:r>
        <w:t>Воды налили, а выводов по поводу что как формируется, куда внешний ключ - нет</w:t>
      </w:r>
    </w:p>
  </w:comment>
  <w:comment w:id="10" w:author="Роман Садовский" w:date="2025-06-08T19:00:00Z" w:initials="РС">
    <w:p w14:paraId="3C844081" w14:textId="77777777" w:rsidR="003223A9" w:rsidRDefault="003223A9" w:rsidP="003223A9">
      <w:pPr>
        <w:pStyle w:val="aff7"/>
        <w:jc w:val="left"/>
      </w:pPr>
      <w:r>
        <w:rPr>
          <w:rStyle w:val="aff6"/>
        </w:rPr>
        <w:annotationRef/>
      </w:r>
      <w:r>
        <w:t>обрезать</w:t>
      </w:r>
    </w:p>
  </w:comment>
  <w:comment w:id="11" w:author="Роман Садовский" w:date="2025-06-08T19:00:00Z" w:initials="РС">
    <w:p w14:paraId="318F0472" w14:textId="77777777" w:rsidR="003223A9" w:rsidRDefault="003223A9" w:rsidP="003223A9">
      <w:pPr>
        <w:pStyle w:val="aff7"/>
        <w:jc w:val="left"/>
      </w:pPr>
      <w:r>
        <w:rPr>
          <w:rStyle w:val="aff6"/>
        </w:rPr>
        <w:annotationRef/>
      </w:r>
      <w:r>
        <w:t>обрезать</w:t>
      </w:r>
    </w:p>
  </w:comment>
  <w:comment w:id="15" w:author="Роман Садовский" w:date="2025-06-08T19:01:00Z" w:initials="РС">
    <w:p w14:paraId="32FE1FBB" w14:textId="77777777" w:rsidR="003223A9" w:rsidRDefault="003223A9" w:rsidP="003223A9">
      <w:pPr>
        <w:pStyle w:val="aff7"/>
        <w:jc w:val="left"/>
      </w:pPr>
      <w:r>
        <w:rPr>
          <w:rStyle w:val="aff6"/>
        </w:rPr>
        <w:annotationRef/>
      </w:r>
      <w:r>
        <w:t>Нет в сокращениях</w:t>
      </w:r>
    </w:p>
  </w:comment>
  <w:comment w:id="16" w:author="Роман Садовский" w:date="2025-06-08T19:03:00Z" w:initials="РС">
    <w:p w14:paraId="54B887FD" w14:textId="77777777" w:rsidR="003223A9" w:rsidRDefault="003223A9" w:rsidP="003223A9">
      <w:pPr>
        <w:pStyle w:val="aff7"/>
        <w:jc w:val="left"/>
      </w:pPr>
      <w:r>
        <w:rPr>
          <w:rStyle w:val="aff6"/>
        </w:rPr>
        <w:annotationRef/>
      </w:r>
      <w:r>
        <w:t>Листинги без границ</w:t>
      </w:r>
    </w:p>
  </w:comment>
  <w:comment w:id="20" w:author="Роман Садовский" w:date="2025-06-08T19:08:00Z" w:initials="РС">
    <w:p w14:paraId="34C25792" w14:textId="77777777" w:rsidR="00B810D3" w:rsidRDefault="00B810D3" w:rsidP="00B810D3">
      <w:pPr>
        <w:pStyle w:val="aff7"/>
        <w:jc w:val="left"/>
      </w:pPr>
      <w:r>
        <w:rPr>
          <w:rStyle w:val="aff6"/>
        </w:rPr>
        <w:annotationRef/>
      </w:r>
      <w:r>
        <w:t>Не прокатит</w:t>
      </w:r>
    </w:p>
  </w:comment>
  <w:comment w:id="21" w:author="Роман Садовский" w:date="2025-06-08T19:08:00Z" w:initials="РС">
    <w:p w14:paraId="023B94EE" w14:textId="77777777" w:rsidR="00B810D3" w:rsidRDefault="00B810D3" w:rsidP="00B810D3">
      <w:pPr>
        <w:pStyle w:val="aff7"/>
        <w:jc w:val="left"/>
      </w:pPr>
      <w:r>
        <w:rPr>
          <w:rStyle w:val="aff6"/>
        </w:rPr>
        <w:annotationRef/>
      </w:r>
      <w:r>
        <w:t>Обрезать, стрелки неверно нарисованы</w:t>
      </w:r>
    </w:p>
  </w:comment>
  <w:comment w:id="24" w:author="Роман Садовский" w:date="2025-06-08T19:12:00Z" w:initials="РС">
    <w:p w14:paraId="1A7D8CB4" w14:textId="77777777" w:rsidR="00B810D3" w:rsidRDefault="00B810D3" w:rsidP="00B810D3">
      <w:pPr>
        <w:pStyle w:val="aff7"/>
        <w:jc w:val="left"/>
      </w:pPr>
      <w:r>
        <w:rPr>
          <w:rStyle w:val="aff6"/>
        </w:rPr>
        <w:annotationRef/>
      </w:r>
      <w:r>
        <w:t>Комментарии в листингах</w:t>
      </w:r>
    </w:p>
  </w:comment>
  <w:comment w:id="26" w:author="Роман Садовский" w:date="2025-06-08T19:14:00Z" w:initials="РС">
    <w:p w14:paraId="1D276754" w14:textId="77777777" w:rsidR="00B810D3" w:rsidRDefault="00B810D3" w:rsidP="00B810D3">
      <w:pPr>
        <w:pStyle w:val="aff7"/>
        <w:jc w:val="left"/>
      </w:pPr>
      <w:r>
        <w:rPr>
          <w:rStyle w:val="aff6"/>
        </w:rPr>
        <w:annotationRef/>
      </w:r>
      <w:r>
        <w:t>Удалите раздел</w:t>
      </w:r>
    </w:p>
  </w:comment>
  <w:comment w:id="29" w:author="Роман Садовский" w:date="2025-06-08T19:16:00Z" w:initials="РС">
    <w:p w14:paraId="3FFC1240" w14:textId="77777777" w:rsidR="00B810D3" w:rsidRDefault="00B810D3" w:rsidP="00B810D3">
      <w:pPr>
        <w:pStyle w:val="aff7"/>
        <w:jc w:val="left"/>
      </w:pPr>
      <w:r>
        <w:rPr>
          <w:rStyle w:val="aff6"/>
        </w:rPr>
        <w:annotationRef/>
      </w:r>
      <w:r>
        <w:t>Не прокатит</w:t>
      </w:r>
    </w:p>
  </w:comment>
  <w:comment w:id="30" w:author="Роман Садовский" w:date="2025-06-08T19:16:00Z" w:initials="РС">
    <w:p w14:paraId="36329920" w14:textId="5AF4CCE7" w:rsidR="00B810D3" w:rsidRDefault="00B810D3" w:rsidP="00B810D3">
      <w:pPr>
        <w:pStyle w:val="aff7"/>
        <w:jc w:val="left"/>
      </w:pPr>
      <w:r>
        <w:rPr>
          <w:rStyle w:val="aff6"/>
        </w:rPr>
        <w:annotationRef/>
      </w:r>
      <w:r>
        <w:t>Надо примеры приводить конкретные</w:t>
      </w:r>
    </w:p>
  </w:comment>
  <w:comment w:id="33" w:author="Роман Садовский" w:date="2025-06-08T19:17:00Z" w:initials="РС">
    <w:p w14:paraId="080F5BBE" w14:textId="77777777" w:rsidR="000B6909" w:rsidRDefault="00B810D3" w:rsidP="000B6909">
      <w:pPr>
        <w:pStyle w:val="aff7"/>
        <w:jc w:val="left"/>
      </w:pPr>
      <w:r>
        <w:rPr>
          <w:rStyle w:val="aff6"/>
        </w:rPr>
        <w:annotationRef/>
      </w:r>
      <w:r w:rsidR="000B6909">
        <w:t>Не по алфавиту</w:t>
      </w:r>
      <w:r w:rsidR="000B6909">
        <w:br/>
        <w:t>в тексте нет ссылок,</w:t>
      </w:r>
    </w:p>
    <w:p w14:paraId="336A4281" w14:textId="77777777" w:rsidR="000B6909" w:rsidRDefault="000B6909" w:rsidP="000B6909">
      <w:pPr>
        <w:pStyle w:val="aff7"/>
        <w:jc w:val="left"/>
      </w:pPr>
      <w:r>
        <w:t>Не надо приводить ссылки на stack overflow</w:t>
      </w:r>
      <w:r>
        <w:br/>
        <w:t>источники оформлены не полностью корректно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1DAE25" w15:done="0"/>
  <w15:commentEx w15:paraId="1E182D09" w15:done="0"/>
  <w15:commentEx w15:paraId="47F2F100" w15:done="0"/>
  <w15:commentEx w15:paraId="1279BE7D" w15:done="0"/>
  <w15:commentEx w15:paraId="3A770635" w15:done="0"/>
  <w15:commentEx w15:paraId="3C844081" w15:done="0"/>
  <w15:commentEx w15:paraId="318F0472" w15:done="0"/>
  <w15:commentEx w15:paraId="32FE1FBB" w15:done="0"/>
  <w15:commentEx w15:paraId="54B887FD" w15:done="0"/>
  <w15:commentEx w15:paraId="34C25792" w15:done="0"/>
  <w15:commentEx w15:paraId="023B94EE" w15:done="0"/>
  <w15:commentEx w15:paraId="1A7D8CB4" w15:done="0"/>
  <w15:commentEx w15:paraId="1D276754" w15:done="0"/>
  <w15:commentEx w15:paraId="3FFC1240" w15:done="0"/>
  <w15:commentEx w15:paraId="36329920" w15:done="0"/>
  <w15:commentEx w15:paraId="336A42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D4C37A7" w16cex:dateUtc="2025-06-08T15:49:00Z"/>
  <w16cex:commentExtensible w16cex:durableId="33C547EE" w16cex:dateUtc="2025-06-08T15:50:00Z"/>
  <w16cex:commentExtensible w16cex:durableId="30A0BA55" w16cex:dateUtc="2025-06-08T15:55:00Z"/>
  <w16cex:commentExtensible w16cex:durableId="58B302FA" w16cex:dateUtc="2025-06-08T15:55:00Z"/>
  <w16cex:commentExtensible w16cex:durableId="3F388AD5" w16cex:dateUtc="2025-06-08T15:57:00Z"/>
  <w16cex:commentExtensible w16cex:durableId="3B551FF4" w16cex:dateUtc="2025-06-08T16:00:00Z"/>
  <w16cex:commentExtensible w16cex:durableId="3EFE1101" w16cex:dateUtc="2025-06-08T16:00:00Z"/>
  <w16cex:commentExtensible w16cex:durableId="5140D769" w16cex:dateUtc="2025-06-08T16:01:00Z"/>
  <w16cex:commentExtensible w16cex:durableId="7CD65837" w16cex:dateUtc="2025-06-08T16:03:00Z"/>
  <w16cex:commentExtensible w16cex:durableId="23E94F0D" w16cex:dateUtc="2025-06-08T16:08:00Z"/>
  <w16cex:commentExtensible w16cex:durableId="10A4BDDA" w16cex:dateUtc="2025-06-08T16:08:00Z"/>
  <w16cex:commentExtensible w16cex:durableId="0821B57B" w16cex:dateUtc="2025-06-08T16:12:00Z"/>
  <w16cex:commentExtensible w16cex:durableId="216FD9FB" w16cex:dateUtc="2025-06-08T16:14:00Z"/>
  <w16cex:commentExtensible w16cex:durableId="06850BA5" w16cex:dateUtc="2025-06-08T16:16:00Z"/>
  <w16cex:commentExtensible w16cex:durableId="2D707013" w16cex:dateUtc="2025-06-08T16:16:00Z"/>
  <w16cex:commentExtensible w16cex:durableId="503CDB1C" w16cex:dateUtc="2025-06-08T1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1DAE25" w16cid:durableId="5D4C37A7"/>
  <w16cid:commentId w16cid:paraId="1E182D09" w16cid:durableId="33C547EE"/>
  <w16cid:commentId w16cid:paraId="47F2F100" w16cid:durableId="30A0BA55"/>
  <w16cid:commentId w16cid:paraId="1279BE7D" w16cid:durableId="58B302FA"/>
  <w16cid:commentId w16cid:paraId="3A770635" w16cid:durableId="3F388AD5"/>
  <w16cid:commentId w16cid:paraId="3C844081" w16cid:durableId="3B551FF4"/>
  <w16cid:commentId w16cid:paraId="318F0472" w16cid:durableId="3EFE1101"/>
  <w16cid:commentId w16cid:paraId="32FE1FBB" w16cid:durableId="5140D769"/>
  <w16cid:commentId w16cid:paraId="54B887FD" w16cid:durableId="7CD65837"/>
  <w16cid:commentId w16cid:paraId="34C25792" w16cid:durableId="23E94F0D"/>
  <w16cid:commentId w16cid:paraId="023B94EE" w16cid:durableId="10A4BDDA"/>
  <w16cid:commentId w16cid:paraId="1A7D8CB4" w16cid:durableId="0821B57B"/>
  <w16cid:commentId w16cid:paraId="1D276754" w16cid:durableId="216FD9FB"/>
  <w16cid:commentId w16cid:paraId="3FFC1240" w16cid:durableId="06850BA5"/>
  <w16cid:commentId w16cid:paraId="36329920" w16cid:durableId="2D707013"/>
  <w16cid:commentId w16cid:paraId="336A4281" w16cid:durableId="503CD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80AE0" w14:textId="77777777" w:rsidR="00282593" w:rsidRDefault="00282593" w:rsidP="007B1296">
      <w:r>
        <w:separator/>
      </w:r>
    </w:p>
  </w:endnote>
  <w:endnote w:type="continuationSeparator" w:id="0">
    <w:p w14:paraId="365402A6" w14:textId="77777777" w:rsidR="00282593" w:rsidRDefault="00282593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229897"/>
      <w:docPartObj>
        <w:docPartGallery w:val="Page Numbers (Bottom of Page)"/>
        <w:docPartUnique/>
      </w:docPartObj>
    </w:sdtPr>
    <w:sdtContent>
      <w:p w14:paraId="3490D3C9" w14:textId="77777777" w:rsidR="00C70B43" w:rsidRDefault="00C70B43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58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02714" w14:textId="77777777" w:rsidR="00282593" w:rsidRDefault="00282593" w:rsidP="007B1296">
      <w:r>
        <w:separator/>
      </w:r>
    </w:p>
  </w:footnote>
  <w:footnote w:type="continuationSeparator" w:id="0">
    <w:p w14:paraId="75AB22C0" w14:textId="77777777" w:rsidR="00282593" w:rsidRDefault="00282593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4638C"/>
    <w:multiLevelType w:val="hybridMultilevel"/>
    <w:tmpl w:val="7F2E77E6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EF5EB0"/>
    <w:multiLevelType w:val="hybridMultilevel"/>
    <w:tmpl w:val="B57E2E9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E1CA8"/>
    <w:multiLevelType w:val="hybridMultilevel"/>
    <w:tmpl w:val="3B48A9BE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645003"/>
    <w:multiLevelType w:val="hybridMultilevel"/>
    <w:tmpl w:val="89725F66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9663A"/>
    <w:multiLevelType w:val="hybridMultilevel"/>
    <w:tmpl w:val="0B3C6724"/>
    <w:lvl w:ilvl="0" w:tplc="D01C83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E45AE"/>
    <w:multiLevelType w:val="hybridMultilevel"/>
    <w:tmpl w:val="C4E03DAA"/>
    <w:lvl w:ilvl="0" w:tplc="D01C83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3565F"/>
    <w:multiLevelType w:val="hybridMultilevel"/>
    <w:tmpl w:val="7E286A4A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371419"/>
    <w:multiLevelType w:val="hybridMultilevel"/>
    <w:tmpl w:val="70DC1BAA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7F533E"/>
    <w:multiLevelType w:val="hybridMultilevel"/>
    <w:tmpl w:val="83141D1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3B05D6"/>
    <w:multiLevelType w:val="hybridMultilevel"/>
    <w:tmpl w:val="3E269702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94CF2"/>
    <w:multiLevelType w:val="hybridMultilevel"/>
    <w:tmpl w:val="3BBAA38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8" w15:restartNumberingAfterBreak="0">
    <w:nsid w:val="63395F02"/>
    <w:multiLevelType w:val="multilevel"/>
    <w:tmpl w:val="308A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427956">
    <w:abstractNumId w:val="17"/>
  </w:num>
  <w:num w:numId="2" w16cid:durableId="7948774">
    <w:abstractNumId w:val="7"/>
  </w:num>
  <w:num w:numId="3" w16cid:durableId="1008824716">
    <w:abstractNumId w:val="3"/>
  </w:num>
  <w:num w:numId="4" w16cid:durableId="1222716316">
    <w:abstractNumId w:val="3"/>
    <w:lvlOverride w:ilvl="0">
      <w:startOverride w:val="1"/>
    </w:lvlOverride>
  </w:num>
  <w:num w:numId="5" w16cid:durableId="1758750069">
    <w:abstractNumId w:val="3"/>
    <w:lvlOverride w:ilvl="0">
      <w:startOverride w:val="1"/>
    </w:lvlOverride>
  </w:num>
  <w:num w:numId="6" w16cid:durableId="1693149557">
    <w:abstractNumId w:val="13"/>
  </w:num>
  <w:num w:numId="7" w16cid:durableId="1264998850">
    <w:abstractNumId w:val="15"/>
  </w:num>
  <w:num w:numId="8" w16cid:durableId="832531253">
    <w:abstractNumId w:val="1"/>
  </w:num>
  <w:num w:numId="9" w16cid:durableId="166940432">
    <w:abstractNumId w:val="0"/>
  </w:num>
  <w:num w:numId="10" w16cid:durableId="2018261842">
    <w:abstractNumId w:val="19"/>
  </w:num>
  <w:num w:numId="11" w16cid:durableId="1651906172">
    <w:abstractNumId w:val="5"/>
  </w:num>
  <w:num w:numId="12" w16cid:durableId="2045473176">
    <w:abstractNumId w:val="16"/>
  </w:num>
  <w:num w:numId="13" w16cid:durableId="1225599428">
    <w:abstractNumId w:val="8"/>
  </w:num>
  <w:num w:numId="14" w16cid:durableId="2027781158">
    <w:abstractNumId w:val="10"/>
  </w:num>
  <w:num w:numId="15" w16cid:durableId="1579174023">
    <w:abstractNumId w:val="11"/>
  </w:num>
  <w:num w:numId="16" w16cid:durableId="631835129">
    <w:abstractNumId w:val="9"/>
  </w:num>
  <w:num w:numId="17" w16cid:durableId="40790669">
    <w:abstractNumId w:val="12"/>
  </w:num>
  <w:num w:numId="18" w16cid:durableId="2135518127">
    <w:abstractNumId w:val="4"/>
  </w:num>
  <w:num w:numId="19" w16cid:durableId="1459449731">
    <w:abstractNumId w:val="2"/>
  </w:num>
  <w:num w:numId="20" w16cid:durableId="706292906">
    <w:abstractNumId w:val="14"/>
  </w:num>
  <w:num w:numId="21" w16cid:durableId="1142651792">
    <w:abstractNumId w:val="6"/>
  </w:num>
  <w:num w:numId="22" w16cid:durableId="62666129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Роман Садовский">
    <w15:presenceInfo w15:providerId="Windows Live" w15:userId="ccdf376dd645e7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62E"/>
    <w:rsid w:val="00006D8A"/>
    <w:rsid w:val="000106DF"/>
    <w:rsid w:val="000129E9"/>
    <w:rsid w:val="00014B15"/>
    <w:rsid w:val="00022EAD"/>
    <w:rsid w:val="0003297E"/>
    <w:rsid w:val="00046A82"/>
    <w:rsid w:val="000547B5"/>
    <w:rsid w:val="00062A84"/>
    <w:rsid w:val="00066026"/>
    <w:rsid w:val="00070444"/>
    <w:rsid w:val="00071534"/>
    <w:rsid w:val="0008165D"/>
    <w:rsid w:val="00082074"/>
    <w:rsid w:val="00084431"/>
    <w:rsid w:val="000A2A71"/>
    <w:rsid w:val="000A5ABA"/>
    <w:rsid w:val="000B2040"/>
    <w:rsid w:val="000B5830"/>
    <w:rsid w:val="000B6909"/>
    <w:rsid w:val="000C03D0"/>
    <w:rsid w:val="000C26A2"/>
    <w:rsid w:val="000C3F0A"/>
    <w:rsid w:val="000D2CC7"/>
    <w:rsid w:val="000F3D0B"/>
    <w:rsid w:val="000F7141"/>
    <w:rsid w:val="00115C38"/>
    <w:rsid w:val="00121BB4"/>
    <w:rsid w:val="00122DF6"/>
    <w:rsid w:val="00126FE5"/>
    <w:rsid w:val="00135AB1"/>
    <w:rsid w:val="001535C5"/>
    <w:rsid w:val="00154AC6"/>
    <w:rsid w:val="00157D07"/>
    <w:rsid w:val="00175554"/>
    <w:rsid w:val="00181266"/>
    <w:rsid w:val="0018210A"/>
    <w:rsid w:val="00197EED"/>
    <w:rsid w:val="001B17C1"/>
    <w:rsid w:val="001B3395"/>
    <w:rsid w:val="001B5082"/>
    <w:rsid w:val="001B5A61"/>
    <w:rsid w:val="001F18DB"/>
    <w:rsid w:val="001F6526"/>
    <w:rsid w:val="002037EC"/>
    <w:rsid w:val="002043DD"/>
    <w:rsid w:val="002060F4"/>
    <w:rsid w:val="00210C4C"/>
    <w:rsid w:val="0022213E"/>
    <w:rsid w:val="0022470A"/>
    <w:rsid w:val="00224919"/>
    <w:rsid w:val="00230654"/>
    <w:rsid w:val="002322CA"/>
    <w:rsid w:val="002328E4"/>
    <w:rsid w:val="00234EB9"/>
    <w:rsid w:val="00244503"/>
    <w:rsid w:val="0025303D"/>
    <w:rsid w:val="0025612F"/>
    <w:rsid w:val="002669F2"/>
    <w:rsid w:val="00267D6C"/>
    <w:rsid w:val="00267E9D"/>
    <w:rsid w:val="002727A9"/>
    <w:rsid w:val="00282593"/>
    <w:rsid w:val="002870FC"/>
    <w:rsid w:val="0029075A"/>
    <w:rsid w:val="00290F00"/>
    <w:rsid w:val="0029217B"/>
    <w:rsid w:val="00292A4F"/>
    <w:rsid w:val="002A4837"/>
    <w:rsid w:val="002A6B8C"/>
    <w:rsid w:val="002C31AB"/>
    <w:rsid w:val="002D2061"/>
    <w:rsid w:val="002D5F2F"/>
    <w:rsid w:val="002D61A2"/>
    <w:rsid w:val="002D7B4D"/>
    <w:rsid w:val="002E043E"/>
    <w:rsid w:val="002E1075"/>
    <w:rsid w:val="002F1F23"/>
    <w:rsid w:val="002F34D4"/>
    <w:rsid w:val="00313BD4"/>
    <w:rsid w:val="003140F3"/>
    <w:rsid w:val="003223A9"/>
    <w:rsid w:val="0032741B"/>
    <w:rsid w:val="003301A6"/>
    <w:rsid w:val="00333DDD"/>
    <w:rsid w:val="00334270"/>
    <w:rsid w:val="00340C48"/>
    <w:rsid w:val="00350DEC"/>
    <w:rsid w:val="003616AA"/>
    <w:rsid w:val="00362590"/>
    <w:rsid w:val="00390F2E"/>
    <w:rsid w:val="003A40F8"/>
    <w:rsid w:val="003A6D6C"/>
    <w:rsid w:val="003B031A"/>
    <w:rsid w:val="003B19A4"/>
    <w:rsid w:val="003B3FFB"/>
    <w:rsid w:val="003B4ED2"/>
    <w:rsid w:val="003E3B90"/>
    <w:rsid w:val="003F696A"/>
    <w:rsid w:val="00420F89"/>
    <w:rsid w:val="00446D2F"/>
    <w:rsid w:val="004639B1"/>
    <w:rsid w:val="0046462E"/>
    <w:rsid w:val="00471256"/>
    <w:rsid w:val="00473C53"/>
    <w:rsid w:val="00477851"/>
    <w:rsid w:val="00485388"/>
    <w:rsid w:val="00487477"/>
    <w:rsid w:val="0049351E"/>
    <w:rsid w:val="00495C49"/>
    <w:rsid w:val="004A5728"/>
    <w:rsid w:val="004A7CFD"/>
    <w:rsid w:val="004D1C92"/>
    <w:rsid w:val="004D1D4C"/>
    <w:rsid w:val="004D2CE9"/>
    <w:rsid w:val="005071D1"/>
    <w:rsid w:val="00507A75"/>
    <w:rsid w:val="00524B7D"/>
    <w:rsid w:val="00525F88"/>
    <w:rsid w:val="00526F4C"/>
    <w:rsid w:val="00534C14"/>
    <w:rsid w:val="0053542F"/>
    <w:rsid w:val="00540F99"/>
    <w:rsid w:val="00545C40"/>
    <w:rsid w:val="00547AB8"/>
    <w:rsid w:val="00565E9A"/>
    <w:rsid w:val="005728C6"/>
    <w:rsid w:val="00576161"/>
    <w:rsid w:val="005842D8"/>
    <w:rsid w:val="005976D6"/>
    <w:rsid w:val="005B5C99"/>
    <w:rsid w:val="005C5A8D"/>
    <w:rsid w:val="005C6335"/>
    <w:rsid w:val="005D0FDF"/>
    <w:rsid w:val="005D10F9"/>
    <w:rsid w:val="00600586"/>
    <w:rsid w:val="00644EB3"/>
    <w:rsid w:val="006507A8"/>
    <w:rsid w:val="00670A29"/>
    <w:rsid w:val="00671566"/>
    <w:rsid w:val="00682EC2"/>
    <w:rsid w:val="00685504"/>
    <w:rsid w:val="00687673"/>
    <w:rsid w:val="006947D9"/>
    <w:rsid w:val="006952D9"/>
    <w:rsid w:val="006B0AF8"/>
    <w:rsid w:val="006B2E38"/>
    <w:rsid w:val="006B788C"/>
    <w:rsid w:val="006D0C39"/>
    <w:rsid w:val="006F7506"/>
    <w:rsid w:val="00700B24"/>
    <w:rsid w:val="00701393"/>
    <w:rsid w:val="00706FA8"/>
    <w:rsid w:val="00711564"/>
    <w:rsid w:val="00713599"/>
    <w:rsid w:val="00714027"/>
    <w:rsid w:val="00715B4C"/>
    <w:rsid w:val="0071737F"/>
    <w:rsid w:val="0072245E"/>
    <w:rsid w:val="00755252"/>
    <w:rsid w:val="00763839"/>
    <w:rsid w:val="00775943"/>
    <w:rsid w:val="007B1296"/>
    <w:rsid w:val="007B43F3"/>
    <w:rsid w:val="007C33ED"/>
    <w:rsid w:val="007E3225"/>
    <w:rsid w:val="00800364"/>
    <w:rsid w:val="00806AC9"/>
    <w:rsid w:val="00810637"/>
    <w:rsid w:val="008156AB"/>
    <w:rsid w:val="0083307A"/>
    <w:rsid w:val="0083534A"/>
    <w:rsid w:val="00840BFD"/>
    <w:rsid w:val="0084608B"/>
    <w:rsid w:val="008532F7"/>
    <w:rsid w:val="00862BAA"/>
    <w:rsid w:val="008664E6"/>
    <w:rsid w:val="00871F21"/>
    <w:rsid w:val="00873BE7"/>
    <w:rsid w:val="00876C13"/>
    <w:rsid w:val="008865D5"/>
    <w:rsid w:val="008900FC"/>
    <w:rsid w:val="00891E1F"/>
    <w:rsid w:val="008976F7"/>
    <w:rsid w:val="008A3D99"/>
    <w:rsid w:val="008A7779"/>
    <w:rsid w:val="008B7761"/>
    <w:rsid w:val="008C4720"/>
    <w:rsid w:val="008C6246"/>
    <w:rsid w:val="008D23A6"/>
    <w:rsid w:val="008E11E7"/>
    <w:rsid w:val="009067D6"/>
    <w:rsid w:val="00907A2C"/>
    <w:rsid w:val="0091025E"/>
    <w:rsid w:val="009171D5"/>
    <w:rsid w:val="00927D29"/>
    <w:rsid w:val="00935FCB"/>
    <w:rsid w:val="009422C4"/>
    <w:rsid w:val="00942DC8"/>
    <w:rsid w:val="009500FD"/>
    <w:rsid w:val="009532B6"/>
    <w:rsid w:val="00963D75"/>
    <w:rsid w:val="00967AB1"/>
    <w:rsid w:val="00991930"/>
    <w:rsid w:val="009A5998"/>
    <w:rsid w:val="009A5C06"/>
    <w:rsid w:val="009B650F"/>
    <w:rsid w:val="009C61C2"/>
    <w:rsid w:val="009C655E"/>
    <w:rsid w:val="009D156C"/>
    <w:rsid w:val="009D4999"/>
    <w:rsid w:val="009D6AE6"/>
    <w:rsid w:val="00A15409"/>
    <w:rsid w:val="00A23795"/>
    <w:rsid w:val="00A34FFA"/>
    <w:rsid w:val="00A410BD"/>
    <w:rsid w:val="00A57474"/>
    <w:rsid w:val="00A946E2"/>
    <w:rsid w:val="00A9702A"/>
    <w:rsid w:val="00AA3BCC"/>
    <w:rsid w:val="00AB452D"/>
    <w:rsid w:val="00AC6581"/>
    <w:rsid w:val="00AE143B"/>
    <w:rsid w:val="00AF2E1F"/>
    <w:rsid w:val="00AF491F"/>
    <w:rsid w:val="00B10B0B"/>
    <w:rsid w:val="00B1423E"/>
    <w:rsid w:val="00B44A6D"/>
    <w:rsid w:val="00B64EC5"/>
    <w:rsid w:val="00B73778"/>
    <w:rsid w:val="00B810D3"/>
    <w:rsid w:val="00BA135D"/>
    <w:rsid w:val="00BA30F7"/>
    <w:rsid w:val="00BA6BBE"/>
    <w:rsid w:val="00BB22C1"/>
    <w:rsid w:val="00BC4A8A"/>
    <w:rsid w:val="00BD68F2"/>
    <w:rsid w:val="00BE2E89"/>
    <w:rsid w:val="00BF2524"/>
    <w:rsid w:val="00C02CA6"/>
    <w:rsid w:val="00C11F77"/>
    <w:rsid w:val="00C23030"/>
    <w:rsid w:val="00C3685D"/>
    <w:rsid w:val="00C57994"/>
    <w:rsid w:val="00C706EA"/>
    <w:rsid w:val="00C70B43"/>
    <w:rsid w:val="00C83941"/>
    <w:rsid w:val="00C871DC"/>
    <w:rsid w:val="00C934F9"/>
    <w:rsid w:val="00CA169D"/>
    <w:rsid w:val="00CA55AD"/>
    <w:rsid w:val="00CA7943"/>
    <w:rsid w:val="00CB5F04"/>
    <w:rsid w:val="00CB7B44"/>
    <w:rsid w:val="00CC3301"/>
    <w:rsid w:val="00CD0714"/>
    <w:rsid w:val="00CD5330"/>
    <w:rsid w:val="00CE3223"/>
    <w:rsid w:val="00CE3B5E"/>
    <w:rsid w:val="00CE58C3"/>
    <w:rsid w:val="00CE7307"/>
    <w:rsid w:val="00CF1A73"/>
    <w:rsid w:val="00D1458B"/>
    <w:rsid w:val="00D160AE"/>
    <w:rsid w:val="00D23414"/>
    <w:rsid w:val="00D51EAF"/>
    <w:rsid w:val="00D56F33"/>
    <w:rsid w:val="00D65B8C"/>
    <w:rsid w:val="00D67465"/>
    <w:rsid w:val="00D771B2"/>
    <w:rsid w:val="00D854EF"/>
    <w:rsid w:val="00D9316B"/>
    <w:rsid w:val="00D96D59"/>
    <w:rsid w:val="00DC5ECB"/>
    <w:rsid w:val="00DD2D10"/>
    <w:rsid w:val="00DD2E9E"/>
    <w:rsid w:val="00DE32E6"/>
    <w:rsid w:val="00DE7588"/>
    <w:rsid w:val="00E37442"/>
    <w:rsid w:val="00E4305F"/>
    <w:rsid w:val="00E46B85"/>
    <w:rsid w:val="00E563B1"/>
    <w:rsid w:val="00E60576"/>
    <w:rsid w:val="00E86806"/>
    <w:rsid w:val="00E93448"/>
    <w:rsid w:val="00EB5934"/>
    <w:rsid w:val="00ED2643"/>
    <w:rsid w:val="00EE2660"/>
    <w:rsid w:val="00F03F64"/>
    <w:rsid w:val="00F116CE"/>
    <w:rsid w:val="00F170C7"/>
    <w:rsid w:val="00F31BF1"/>
    <w:rsid w:val="00F359E2"/>
    <w:rsid w:val="00F37EC0"/>
    <w:rsid w:val="00F4322C"/>
    <w:rsid w:val="00F44D11"/>
    <w:rsid w:val="00F70A46"/>
    <w:rsid w:val="00F80DA3"/>
    <w:rsid w:val="00F87A10"/>
    <w:rsid w:val="11E5680C"/>
    <w:rsid w:val="17EC65F7"/>
    <w:rsid w:val="6419E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0650"/>
  <w15:docId w15:val="{1F23377C-387E-4896-94E3-D260BEF5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E3B9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paragraph" w:styleId="aff3">
    <w:name w:val="Balloon Text"/>
    <w:basedOn w:val="a2"/>
    <w:link w:val="aff4"/>
    <w:uiPriority w:val="99"/>
    <w:semiHidden/>
    <w:unhideWhenUsed/>
    <w:rsid w:val="0046462E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46462E"/>
    <w:rPr>
      <w:rFonts w:ascii="Tahoma" w:hAnsi="Tahoma" w:cs="Tahoma"/>
      <w:sz w:val="16"/>
      <w:szCs w:val="16"/>
    </w:rPr>
  </w:style>
  <w:style w:type="character" w:styleId="aff5">
    <w:name w:val="FollowedHyperlink"/>
    <w:basedOn w:val="a4"/>
    <w:uiPriority w:val="99"/>
    <w:semiHidden/>
    <w:unhideWhenUsed/>
    <w:rsid w:val="00876C13"/>
    <w:rPr>
      <w:color w:val="96607D" w:themeColor="followedHyperlink"/>
      <w:u w:val="single"/>
    </w:rPr>
  </w:style>
  <w:style w:type="character" w:styleId="aff6">
    <w:name w:val="annotation reference"/>
    <w:basedOn w:val="a4"/>
    <w:uiPriority w:val="99"/>
    <w:semiHidden/>
    <w:unhideWhenUsed/>
    <w:rsid w:val="00CA169D"/>
    <w:rPr>
      <w:sz w:val="16"/>
      <w:szCs w:val="16"/>
    </w:rPr>
  </w:style>
  <w:style w:type="paragraph" w:styleId="aff7">
    <w:name w:val="annotation text"/>
    <w:basedOn w:val="a2"/>
    <w:link w:val="aff8"/>
    <w:uiPriority w:val="99"/>
    <w:unhideWhenUsed/>
    <w:rsid w:val="00CA169D"/>
    <w:rPr>
      <w:sz w:val="20"/>
      <w:szCs w:val="20"/>
    </w:rPr>
  </w:style>
  <w:style w:type="character" w:customStyle="1" w:styleId="aff8">
    <w:name w:val="Текст примечания Знак"/>
    <w:basedOn w:val="a4"/>
    <w:link w:val="aff7"/>
    <w:uiPriority w:val="99"/>
    <w:rsid w:val="00CA169D"/>
    <w:rPr>
      <w:rFonts w:ascii="Times New Roman" w:hAnsi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CA169D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CA169D"/>
    <w:rPr>
      <w:rFonts w:ascii="Times New Roman" w:hAnsi="Times New Roman"/>
      <w:b/>
      <w:bCs/>
      <w:sz w:val="20"/>
      <w:szCs w:val="20"/>
    </w:rPr>
  </w:style>
  <w:style w:type="character" w:styleId="affb">
    <w:name w:val="Strong"/>
    <w:basedOn w:val="a4"/>
    <w:uiPriority w:val="22"/>
    <w:qFormat/>
    <w:rsid w:val="00866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1350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6345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511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00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33000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32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5340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4321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4185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09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9289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02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DEA2A-C832-4269-8945-B2745CD9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37</TotalTime>
  <Pages>26</Pages>
  <Words>3683</Words>
  <Characters>20997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Роман Садовский</cp:lastModifiedBy>
  <cp:revision>74</cp:revision>
  <dcterms:created xsi:type="dcterms:W3CDTF">2025-06-05T23:36:00Z</dcterms:created>
  <dcterms:modified xsi:type="dcterms:W3CDTF">2025-06-08T16:20:00Z</dcterms:modified>
</cp:coreProperties>
</file>